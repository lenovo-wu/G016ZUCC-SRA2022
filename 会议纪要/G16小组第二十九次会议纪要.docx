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1D2F89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817CDB5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692CE1">
        <w:t>6.1</w:t>
      </w:r>
    </w:p>
    <w:p w14:paraId="20434199" w14:textId="77777777" w:rsidR="00554276" w:rsidRPr="00435B65" w:rsidRDefault="001D2F89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2B0B882" w:rsidR="00D50D23" w:rsidRPr="00435B65" w:rsidRDefault="001D2F89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692CE1">
        <w:t>6.1</w:t>
      </w:r>
      <w:r w:rsidR="00E5392C">
        <w:rPr>
          <w:rFonts w:hint="eastAsia"/>
        </w:rPr>
        <w:t>晚上</w:t>
      </w:r>
      <w:r w:rsidR="00692CE1">
        <w:t>10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D2F89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1D2F89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1D2F89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D2F89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2231EDDA" w:rsidR="002C3D7E" w:rsidRDefault="00A31B00" w:rsidP="009B288A">
      <w:pPr>
        <w:pStyle w:val="2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A86789">
        <w:rPr>
          <w:rFonts w:hint="eastAsia"/>
          <w:b/>
          <w:bCs/>
        </w:rPr>
        <w:t>根据</w:t>
      </w:r>
      <w:r w:rsidR="00AD2A7A">
        <w:rPr>
          <w:rFonts w:hint="eastAsia"/>
          <w:b/>
          <w:bCs/>
        </w:rPr>
        <w:t>检查各小组成员</w:t>
      </w:r>
      <w:r w:rsidR="00692CE1">
        <w:rPr>
          <w:rFonts w:hint="eastAsia"/>
          <w:b/>
          <w:bCs/>
        </w:rPr>
        <w:t>上周</w:t>
      </w:r>
      <w:r w:rsidR="00AD2A7A">
        <w:rPr>
          <w:rFonts w:hint="eastAsia"/>
          <w:b/>
          <w:bCs/>
        </w:rPr>
        <w:t>周</w:t>
      </w:r>
      <w:r w:rsidR="00692CE1">
        <w:rPr>
          <w:rFonts w:hint="eastAsia"/>
          <w:b/>
          <w:bCs/>
        </w:rPr>
        <w:t>六</w:t>
      </w:r>
      <w:r w:rsidR="00AD2A7A">
        <w:rPr>
          <w:rFonts w:hint="eastAsia"/>
          <w:b/>
          <w:bCs/>
        </w:rPr>
        <w:t>布置任务的完成情况</w:t>
      </w:r>
      <w:r w:rsidR="00A86789">
        <w:rPr>
          <w:rFonts w:hint="eastAsia"/>
          <w:b/>
          <w:bCs/>
        </w:rPr>
        <w:t>，并且</w:t>
      </w:r>
      <w:r w:rsidR="00692CE1">
        <w:rPr>
          <w:rFonts w:hint="eastAsia"/>
          <w:b/>
          <w:bCs/>
        </w:rPr>
        <w:t>根据会上评审内容</w:t>
      </w:r>
      <w:r w:rsidR="00A86789">
        <w:rPr>
          <w:rFonts w:hint="eastAsia"/>
          <w:b/>
          <w:bCs/>
        </w:rPr>
        <w:t>继续推进项目进度</w:t>
      </w:r>
    </w:p>
    <w:p w14:paraId="27C9DE37" w14:textId="58E49D90" w:rsidR="00692CE1" w:rsidRDefault="00692CE1" w:rsidP="00692CE1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郑航舰：按照自己分配到的需求+管理员的帖子模块管理编写测试用例</w:t>
      </w:r>
      <w:r>
        <w:rPr>
          <w:rFonts w:hint="eastAsia"/>
        </w:rPr>
        <w:t>完成</w:t>
      </w:r>
    </w:p>
    <w:p w14:paraId="79E76701" w14:textId="130615E7" w:rsidR="00692CE1" w:rsidRDefault="00692CE1" w:rsidP="00692CE1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潘睿琪：按照自己分配到的需求+管理员的帖子管理模块编写测试用例</w:t>
      </w:r>
      <w:r>
        <w:rPr>
          <w:rFonts w:hint="eastAsia"/>
        </w:rPr>
        <w:t>完成</w:t>
      </w:r>
    </w:p>
    <w:p w14:paraId="4734716C" w14:textId="39763E25" w:rsidR="00692CE1" w:rsidRDefault="00692CE1" w:rsidP="00692CE1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文档的排版模式</w:t>
      </w:r>
      <w:r>
        <w:rPr>
          <w:rFonts w:hint="eastAsia"/>
        </w:rPr>
        <w:t>更新完成，但是有些地方还是不符合老师的要求，需要修改</w:t>
      </w:r>
    </w:p>
    <w:p w14:paraId="33D639B4" w14:textId="368DDB76" w:rsidR="00692CE1" w:rsidRDefault="00692CE1" w:rsidP="00692CE1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王义博：按照自己分配到的需求+管理员的帖子管理模块编写测试用例</w:t>
      </w:r>
      <w:r>
        <w:rPr>
          <w:rFonts w:hint="eastAsia"/>
        </w:rPr>
        <w:t>完成</w:t>
      </w:r>
    </w:p>
    <w:p w14:paraId="420D894A" w14:textId="1906E66D" w:rsidR="00692CE1" w:rsidRDefault="00692CE1" w:rsidP="00692CE1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>
        <w:rPr>
          <w:rFonts w:hint="eastAsia"/>
        </w:rPr>
        <w:t>完成</w:t>
      </w:r>
      <w:r>
        <w:rPr>
          <w:rFonts w:hint="eastAsia"/>
        </w:rPr>
        <w:t>，更新需求配置工具</w:t>
      </w:r>
      <w:r>
        <w:rPr>
          <w:rFonts w:hint="eastAsia"/>
        </w:rPr>
        <w:t>完成并且放了一些文档，但是还是需要继续更新</w:t>
      </w:r>
    </w:p>
    <w:p w14:paraId="2C1A7055" w14:textId="4AFDB597" w:rsidR="002C3D7E" w:rsidRDefault="00BE1C82" w:rsidP="003132CA">
      <w:pPr>
        <w:pStyle w:val="2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7E8DC698" w14:textId="5B54E4F1" w:rsidR="00F143E7" w:rsidRDefault="00E5392C" w:rsidP="00E5392C">
      <w:pPr>
        <w:pStyle w:val="2"/>
        <w:numPr>
          <w:ilvl w:val="0"/>
          <w:numId w:val="0"/>
        </w:numPr>
        <w:ind w:left="1310"/>
      </w:pPr>
      <w:bookmarkStart w:id="0" w:name="_Hlk102234777"/>
      <w:bookmarkStart w:id="1" w:name="_Hlk105015857"/>
      <w:r>
        <w:rPr>
          <w:rFonts w:hint="eastAsia"/>
        </w:rPr>
        <w:t>郑航舰：</w:t>
      </w:r>
      <w:r w:rsidR="00692CE1">
        <w:rPr>
          <w:rFonts w:hint="eastAsia"/>
        </w:rPr>
        <w:t>一些复杂的用例需要更多U</w:t>
      </w:r>
      <w:r w:rsidR="00692CE1">
        <w:t>ML</w:t>
      </w:r>
      <w:r w:rsidR="00692CE1">
        <w:rPr>
          <w:rFonts w:hint="eastAsia"/>
        </w:rPr>
        <w:t>图的绘制</w:t>
      </w:r>
      <w:r w:rsidR="00692CE1">
        <w:t xml:space="preserve"> </w:t>
      </w:r>
    </w:p>
    <w:p w14:paraId="3864CA20" w14:textId="0557607F" w:rsidR="00E5392C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692CE1">
        <w:rPr>
          <w:rFonts w:hint="eastAsia"/>
        </w:rPr>
        <w:t>U</w:t>
      </w:r>
      <w:r w:rsidR="00692CE1">
        <w:t>ML</w:t>
      </w:r>
      <w:r w:rsidR="00692CE1">
        <w:rPr>
          <w:rFonts w:hint="eastAsia"/>
        </w:rPr>
        <w:t>图</w:t>
      </w:r>
    </w:p>
    <w:p w14:paraId="3EF4648E" w14:textId="31120EA7" w:rsidR="00F143E7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692CE1">
        <w:rPr>
          <w:rFonts w:hint="eastAsia"/>
        </w:rPr>
        <w:t>用户手册的变更需求和其它新添加内容的更新</w:t>
      </w:r>
      <w:r w:rsidR="00692CE1">
        <w:t xml:space="preserve"> </w:t>
      </w:r>
    </w:p>
    <w:p w14:paraId="0877F1D2" w14:textId="329AFC75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692CE1">
        <w:rPr>
          <w:rFonts w:hint="eastAsia"/>
        </w:rPr>
        <w:t>用户手册文档更新</w:t>
      </w:r>
    </w:p>
    <w:p w14:paraId="7590DA62" w14:textId="114EFA16" w:rsidR="00F143E7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692CE1">
        <w:rPr>
          <w:rFonts w:hint="eastAsia"/>
        </w:rPr>
        <w:t>S</w:t>
      </w:r>
      <w:r w:rsidR="00692CE1">
        <w:t>RS</w:t>
      </w:r>
      <w:r w:rsidR="00692CE1">
        <w:rPr>
          <w:rFonts w:hint="eastAsia"/>
        </w:rPr>
        <w:t>文档进一步更新</w:t>
      </w:r>
      <w:r w:rsidR="00692CE1">
        <w:t xml:space="preserve"> </w:t>
      </w:r>
    </w:p>
    <w:p w14:paraId="4C196744" w14:textId="09F014F7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 xml:space="preserve"> 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319BB6BD" w14:textId="77777777" w:rsidR="00692CE1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692CE1">
        <w:rPr>
          <w:rFonts w:hint="eastAsia"/>
        </w:rPr>
        <w:t>一些复杂的用例需要更多U</w:t>
      </w:r>
      <w:r w:rsidR="00692CE1">
        <w:t>ML</w:t>
      </w:r>
      <w:r w:rsidR="00692CE1">
        <w:rPr>
          <w:rFonts w:hint="eastAsia"/>
        </w:rPr>
        <w:t>图的绘制</w:t>
      </w:r>
    </w:p>
    <w:p w14:paraId="660F3ED2" w14:textId="6F965B9C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692CE1">
        <w:rPr>
          <w:rFonts w:hint="eastAsia"/>
        </w:rPr>
        <w:t>U</w:t>
      </w:r>
      <w:r w:rsidR="00692CE1">
        <w:t>ML</w:t>
      </w:r>
      <w:r w:rsidR="00692CE1">
        <w:rPr>
          <w:rFonts w:hint="eastAsia"/>
        </w:rPr>
        <w:t>图</w:t>
      </w:r>
    </w:p>
    <w:p w14:paraId="5789CBF3" w14:textId="2CD28816" w:rsidR="00F143E7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吴联想：会议纪要撰写</w:t>
      </w:r>
      <w:r w:rsidR="00F143E7">
        <w:rPr>
          <w:rFonts w:hint="eastAsia"/>
        </w:rPr>
        <w:t>，更新需求配置工具</w:t>
      </w:r>
      <w:r w:rsidR="00692CE1">
        <w:rPr>
          <w:rFonts w:hint="eastAsia"/>
        </w:rPr>
        <w:t>，T</w:t>
      </w:r>
      <w:r w:rsidR="00692CE1">
        <w:t>eam B</w:t>
      </w:r>
      <w:r w:rsidR="00692CE1">
        <w:rPr>
          <w:rFonts w:hint="eastAsia"/>
        </w:rPr>
        <w:t>uilding文档编写</w:t>
      </w:r>
    </w:p>
    <w:bookmarkEnd w:id="1"/>
    <w:p w14:paraId="44B41AE8" w14:textId="00E62CCE" w:rsidR="00BF58DE" w:rsidRDefault="004C1339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交付物：会议纪要、</w:t>
      </w:r>
      <w:r w:rsidR="00F143E7">
        <w:rPr>
          <w:rFonts w:hint="eastAsia"/>
        </w:rPr>
        <w:t>需求配置</w:t>
      </w:r>
      <w:r>
        <w:rPr>
          <w:rFonts w:hint="eastAsia"/>
        </w:rPr>
        <w:t>文档</w:t>
      </w:r>
      <w:r w:rsidR="00692CE1">
        <w:rPr>
          <w:rFonts w:hint="eastAsia"/>
        </w:rPr>
        <w:t>、T</w:t>
      </w:r>
      <w:r w:rsidR="00692CE1">
        <w:t>eam B</w:t>
      </w:r>
      <w:r w:rsidR="00692CE1">
        <w:rPr>
          <w:rFonts w:hint="eastAsia"/>
        </w:rPr>
        <w:t>uilding文档</w:t>
      </w:r>
    </w:p>
    <w:bookmarkEnd w:id="0"/>
    <w:p w14:paraId="6F849A8A" w14:textId="19518F23" w:rsidR="00062CDB" w:rsidRDefault="00062CDB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</w:t>
      </w:r>
      <w:r w:rsidR="00AD2A7A">
        <w:rPr>
          <w:rFonts w:hint="eastAsia"/>
        </w:rPr>
        <w:t>日下</w:t>
      </w:r>
      <w:r w:rsidR="001707F0">
        <w:rPr>
          <w:rFonts w:hint="eastAsia"/>
        </w:rPr>
        <w:t>午</w:t>
      </w:r>
      <w:r w:rsidR="00AD2A7A">
        <w:rPr>
          <w:rFonts w:hint="eastAsia"/>
        </w:rPr>
        <w:t>6</w:t>
      </w:r>
      <w:r w:rsidR="001707F0">
        <w:rPr>
          <w:rFonts w:hint="eastAsia"/>
        </w:rPr>
        <w:t>：00</w:t>
      </w:r>
    </w:p>
    <w:p w14:paraId="68ED0350" w14:textId="6C7800AD" w:rsidR="00692CE1" w:rsidRDefault="00DC5923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小组第一次</w:t>
      </w:r>
      <w:r>
        <w:rPr>
          <w:rFonts w:hint="eastAsia"/>
        </w:rPr>
        <w:t>T</w:t>
      </w:r>
      <w:r>
        <w:t>eam B</w:t>
      </w:r>
      <w:r>
        <w:rPr>
          <w:rFonts w:hint="eastAsia"/>
        </w:rPr>
        <w:t>uilding</w:t>
      </w:r>
      <w:r>
        <w:rPr>
          <w:rFonts w:hint="eastAsia"/>
        </w:rPr>
        <w:t>时间定在6月2日下午5点</w:t>
      </w:r>
    </w:p>
    <w:p w14:paraId="09CDBD50" w14:textId="77777777" w:rsidR="0015180F" w:rsidRPr="00435B65" w:rsidRDefault="001D2F89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848ED97" w:rsidR="00680296" w:rsidRPr="00435B65" w:rsidRDefault="001D2F89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DC5923">
        <w:rPr>
          <w:rFonts w:hint="eastAsia"/>
        </w:rPr>
        <w:t>6.1</w:t>
      </w:r>
      <w:r w:rsidR="00BF58DE">
        <w:rPr>
          <w:rFonts w:hint="eastAsia"/>
        </w:rPr>
        <w:t>晚上</w:t>
      </w:r>
      <w:r w:rsidR="00DC5923">
        <w:rPr>
          <w:rFonts w:hint="eastAsia"/>
        </w:rPr>
        <w:t>10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D2F89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D2F89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7A19" w14:textId="77777777" w:rsidR="001D2F89" w:rsidRDefault="001D2F89" w:rsidP="001E7D29">
      <w:pPr>
        <w:spacing w:after="0" w:line="240" w:lineRule="auto"/>
      </w:pPr>
      <w:r>
        <w:separator/>
      </w:r>
    </w:p>
  </w:endnote>
  <w:endnote w:type="continuationSeparator" w:id="0">
    <w:p w14:paraId="72C494E5" w14:textId="77777777" w:rsidR="001D2F89" w:rsidRDefault="001D2F8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9A94" w14:textId="77777777" w:rsidR="001D2F89" w:rsidRDefault="001D2F89" w:rsidP="001E7D29">
      <w:pPr>
        <w:spacing w:after="0" w:line="240" w:lineRule="auto"/>
      </w:pPr>
      <w:r>
        <w:separator/>
      </w:r>
    </w:p>
  </w:footnote>
  <w:footnote w:type="continuationSeparator" w:id="0">
    <w:p w14:paraId="138D6710" w14:textId="77777777" w:rsidR="001D2F89" w:rsidRDefault="001D2F8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6C4A388"/>
    <w:lvl w:ilvl="0">
      <w:start w:val="1"/>
      <w:numFmt w:val="low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3F91"/>
    <w:rsid w:val="001269DE"/>
    <w:rsid w:val="00140DAE"/>
    <w:rsid w:val="0015180F"/>
    <w:rsid w:val="001707F0"/>
    <w:rsid w:val="001746FC"/>
    <w:rsid w:val="00193653"/>
    <w:rsid w:val="001C329C"/>
    <w:rsid w:val="001D2F89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2D1A0A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3BC2"/>
    <w:rsid w:val="00467894"/>
    <w:rsid w:val="004724BD"/>
    <w:rsid w:val="00477352"/>
    <w:rsid w:val="00485EBC"/>
    <w:rsid w:val="00491C23"/>
    <w:rsid w:val="004A5B02"/>
    <w:rsid w:val="004B5C09"/>
    <w:rsid w:val="004C1339"/>
    <w:rsid w:val="004E227E"/>
    <w:rsid w:val="004E2415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2CE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2F26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6789"/>
    <w:rsid w:val="00A87C9C"/>
    <w:rsid w:val="00A9231C"/>
    <w:rsid w:val="00AA2532"/>
    <w:rsid w:val="00AD2A7A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5923"/>
    <w:rsid w:val="00DC6078"/>
    <w:rsid w:val="00DC79AD"/>
    <w:rsid w:val="00DD2075"/>
    <w:rsid w:val="00DD3AFC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143E7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1060C7"/>
    <w:rsid w:val="00204CFA"/>
    <w:rsid w:val="00231795"/>
    <w:rsid w:val="00235F33"/>
    <w:rsid w:val="002A7DDF"/>
    <w:rsid w:val="002B2B0C"/>
    <w:rsid w:val="00317848"/>
    <w:rsid w:val="003B58F0"/>
    <w:rsid w:val="003F7C4E"/>
    <w:rsid w:val="00406AD2"/>
    <w:rsid w:val="0045565A"/>
    <w:rsid w:val="00506DD6"/>
    <w:rsid w:val="0052421D"/>
    <w:rsid w:val="00577DCD"/>
    <w:rsid w:val="007B09E0"/>
    <w:rsid w:val="007E439F"/>
    <w:rsid w:val="008C714B"/>
    <w:rsid w:val="008D1635"/>
    <w:rsid w:val="008E1A7F"/>
    <w:rsid w:val="00902A4D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155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32</cp:revision>
  <dcterms:created xsi:type="dcterms:W3CDTF">2021-10-22T09:24:00Z</dcterms:created>
  <dcterms:modified xsi:type="dcterms:W3CDTF">2022-06-01T14:48:00Z</dcterms:modified>
</cp:coreProperties>
</file>