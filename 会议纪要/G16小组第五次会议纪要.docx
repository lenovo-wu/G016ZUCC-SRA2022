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9640D0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5939C7E7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2.3.</w:t>
      </w:r>
      <w:r w:rsidR="008F1A02">
        <w:t>9</w:t>
      </w:r>
    </w:p>
    <w:p w14:paraId="20434199" w14:textId="77777777" w:rsidR="00554276" w:rsidRPr="00435B65" w:rsidRDefault="009640D0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1F1F86D4" w:rsidR="00D50D23" w:rsidRPr="00435B65" w:rsidRDefault="009640D0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2.3.</w:t>
      </w:r>
      <w:r w:rsidR="008F1A02">
        <w:t>9</w:t>
      </w:r>
      <w:r w:rsidR="006974F9">
        <w:rPr>
          <w:rFonts w:hint="eastAsia"/>
        </w:rPr>
        <w:t>晚</w:t>
      </w:r>
      <w:r w:rsidR="008F1A02">
        <w:t>9</w:t>
      </w:r>
      <w:r w:rsidR="006974F9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9640D0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9640D0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9640D0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9640D0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7876B2A2" w:rsidR="00C1643D" w:rsidRPr="00B448E3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7CAFF579" w14:textId="523C1825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</w:t>
      </w:r>
      <w:r w:rsidR="00B448E3">
        <w:rPr>
          <w:rFonts w:hint="eastAsia"/>
        </w:rPr>
        <w:t>project</w:t>
      </w:r>
      <w:r w:rsidR="008F1A02">
        <w:rPr>
          <w:rFonts w:hint="eastAsia"/>
        </w:rPr>
        <w:t>网络图需要修改，甘特图后续的一些具体内容需要细化</w:t>
      </w:r>
      <w:r w:rsidR="008F1A02">
        <w:t xml:space="preserve"> </w:t>
      </w:r>
    </w:p>
    <w:p w14:paraId="09D272D0" w14:textId="4853B751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王义博：</w:t>
      </w:r>
      <w:r w:rsidR="00B448E3">
        <w:rPr>
          <w:rFonts w:hint="eastAsia"/>
        </w:rPr>
        <w:t>项目可行性分析报告</w:t>
      </w:r>
      <w:r w:rsidR="00F82A6F">
        <w:rPr>
          <w:rFonts w:hint="eastAsia"/>
        </w:rPr>
        <w:t>已经</w:t>
      </w:r>
      <w:r w:rsidR="00B448E3">
        <w:rPr>
          <w:rFonts w:hint="eastAsia"/>
        </w:rPr>
        <w:t>完善</w:t>
      </w:r>
      <w:r w:rsidR="00B448E3">
        <w:t xml:space="preserve"> </w:t>
      </w:r>
    </w:p>
    <w:p w14:paraId="4B1630E8" w14:textId="55B18F78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B448E3">
        <w:rPr>
          <w:rFonts w:hint="eastAsia"/>
        </w:rPr>
        <w:t>项目章程完成，</w:t>
      </w:r>
      <w:r w:rsidR="002771CB">
        <w:rPr>
          <w:rFonts w:hint="eastAsia"/>
        </w:rPr>
        <w:t>git仓库配置完成，</w:t>
      </w:r>
      <w:r w:rsidR="00B448E3">
        <w:rPr>
          <w:rFonts w:hint="eastAsia"/>
        </w:rPr>
        <w:t>需求项目计划有一些子计划补充</w:t>
      </w:r>
      <w:r w:rsidR="00F82A6F">
        <w:rPr>
          <w:rFonts w:hint="eastAsia"/>
        </w:rPr>
        <w:t>完成</w:t>
      </w:r>
    </w:p>
    <w:p w14:paraId="11D684E7" w14:textId="36CFB5D8" w:rsidR="00B448E3" w:rsidRDefault="00B448E3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许淇凯：需求项目计划有子计划补充</w:t>
      </w:r>
      <w:r w:rsidR="00F82A6F">
        <w:rPr>
          <w:rFonts w:hint="eastAsia"/>
        </w:rPr>
        <w:t>完成</w:t>
      </w:r>
    </w:p>
    <w:p w14:paraId="5B95E7D6" w14:textId="30FED3AC" w:rsidR="00B448E3" w:rsidRDefault="002771CB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潘睿琪：P</w:t>
      </w:r>
      <w:r>
        <w:t>PT</w:t>
      </w:r>
      <w:r w:rsidR="00F82A6F">
        <w:rPr>
          <w:rFonts w:hint="eastAsia"/>
        </w:rPr>
        <w:t>仍然</w:t>
      </w:r>
      <w:r>
        <w:rPr>
          <w:rFonts w:hint="eastAsia"/>
        </w:rPr>
        <w:t>有一些内容需要补充（如参考文献的添加等）</w:t>
      </w:r>
    </w:p>
    <w:p w14:paraId="45280A28" w14:textId="6677279E" w:rsidR="002C3D7E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解决问题方案，是否调整项目计划</w:t>
      </w:r>
    </w:p>
    <w:p w14:paraId="0437D2FC" w14:textId="741D0DD5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郑航舰：project进一步修订</w:t>
      </w:r>
    </w:p>
    <w:p w14:paraId="19A8A8C8" w14:textId="5D6C587C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潘睿琪：P</w:t>
      </w:r>
      <w:r>
        <w:t>PT</w:t>
      </w:r>
      <w:r>
        <w:rPr>
          <w:rFonts w:hint="eastAsia"/>
        </w:rPr>
        <w:t>和一些子计划需要补充完整</w:t>
      </w:r>
    </w:p>
    <w:p w14:paraId="208B6CCF" w14:textId="383CF3DB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上述小组成员的任务需要在本周五晚10：00前提交project文件和P</w:t>
      </w:r>
      <w:r>
        <w:t>PT</w:t>
      </w:r>
    </w:p>
    <w:p w14:paraId="1563F998" w14:textId="3DA3DA79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许淇凯、吴联想：负责本周翻转课堂的资料收集</w:t>
      </w:r>
    </w:p>
    <w:p w14:paraId="52011931" w14:textId="27CB8305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王义博：负责本周翻转课堂的P</w:t>
      </w:r>
      <w:r>
        <w:t>PT</w:t>
      </w:r>
      <w:r>
        <w:rPr>
          <w:rFonts w:hint="eastAsia"/>
        </w:rPr>
        <w:t>制作</w:t>
      </w:r>
    </w:p>
    <w:p w14:paraId="456E1EAC" w14:textId="33CDD926" w:rsidR="008F1A02" w:rsidRPr="008F1A02" w:rsidRDefault="008F1A02" w:rsidP="008F1A02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翻转课堂的内容验收截止时间为本周六晚6：00</w:t>
      </w:r>
    </w:p>
    <w:p w14:paraId="2C1A7055" w14:textId="102E995A" w:rsidR="002C3D7E" w:rsidRDefault="00BE1C82" w:rsidP="00FD6CAB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66BDC339" w14:textId="3C5DA8E8" w:rsidR="001F764F" w:rsidRPr="001F764F" w:rsidRDefault="008F1A02" w:rsidP="001F764F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下一周是第一次</w:t>
      </w:r>
      <w:r w:rsidR="001F764F">
        <w:rPr>
          <w:rFonts w:hint="eastAsia"/>
        </w:rPr>
        <w:t>U</w:t>
      </w:r>
      <w:r w:rsidR="001F764F">
        <w:t>ML</w:t>
      </w:r>
      <w:r w:rsidR="001F764F">
        <w:rPr>
          <w:rFonts w:hint="eastAsia"/>
        </w:rPr>
        <w:t>翻转课堂P</w:t>
      </w:r>
      <w:r w:rsidR="001F764F">
        <w:t>PT</w:t>
      </w:r>
      <w:r>
        <w:rPr>
          <w:rFonts w:hint="eastAsia"/>
        </w:rPr>
        <w:t>的验收，还有第二次U</w:t>
      </w:r>
      <w:r>
        <w:t>ML</w:t>
      </w:r>
      <w:r>
        <w:rPr>
          <w:rFonts w:hint="eastAsia"/>
        </w:rPr>
        <w:t>翻转课堂P</w:t>
      </w:r>
      <w:r>
        <w:t>PT</w:t>
      </w:r>
      <w:r>
        <w:rPr>
          <w:rFonts w:hint="eastAsia"/>
        </w:rPr>
        <w:t>的制作。</w:t>
      </w:r>
    </w:p>
    <w:p w14:paraId="09CDBD50" w14:textId="77777777" w:rsidR="0015180F" w:rsidRPr="00435B65" w:rsidRDefault="009640D0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4ED8C98B" w:rsidR="00680296" w:rsidRPr="00435B65" w:rsidRDefault="009640D0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2022.3.</w:t>
      </w:r>
      <w:r w:rsidR="008F1A02">
        <w:rPr>
          <w:rFonts w:hint="eastAsia"/>
        </w:rPr>
        <w:t>9</w:t>
      </w:r>
      <w:r w:rsidR="001F764F">
        <w:rPr>
          <w:rFonts w:hint="eastAsia"/>
        </w:rPr>
        <w:t>晚</w:t>
      </w:r>
      <w:r w:rsidR="008F1A02">
        <w:rPr>
          <w:rFonts w:hint="eastAsia"/>
        </w:rPr>
        <w:t>9</w:t>
      </w:r>
      <w:r w:rsidR="001F764F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9640D0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9640D0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A5E7D" w14:textId="77777777" w:rsidR="009640D0" w:rsidRDefault="009640D0" w:rsidP="001E7D29">
      <w:pPr>
        <w:spacing w:after="0" w:line="240" w:lineRule="auto"/>
      </w:pPr>
      <w:r>
        <w:separator/>
      </w:r>
    </w:p>
  </w:endnote>
  <w:endnote w:type="continuationSeparator" w:id="0">
    <w:p w14:paraId="154B34F4" w14:textId="77777777" w:rsidR="009640D0" w:rsidRDefault="009640D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A7F4E" w14:textId="77777777" w:rsidR="009640D0" w:rsidRDefault="009640D0" w:rsidP="001E7D29">
      <w:pPr>
        <w:spacing w:after="0" w:line="240" w:lineRule="auto"/>
      </w:pPr>
      <w:r>
        <w:separator/>
      </w:r>
    </w:p>
  </w:footnote>
  <w:footnote w:type="continuationSeparator" w:id="0">
    <w:p w14:paraId="7FF9407F" w14:textId="77777777" w:rsidR="009640D0" w:rsidRDefault="009640D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1F764F"/>
    <w:rsid w:val="002404F5"/>
    <w:rsid w:val="00275260"/>
    <w:rsid w:val="00276FA1"/>
    <w:rsid w:val="002771CB"/>
    <w:rsid w:val="00285B87"/>
    <w:rsid w:val="00291B4A"/>
    <w:rsid w:val="002C3D7E"/>
    <w:rsid w:val="0032131A"/>
    <w:rsid w:val="003310BF"/>
    <w:rsid w:val="00333DF8"/>
    <w:rsid w:val="0033620E"/>
    <w:rsid w:val="00357641"/>
    <w:rsid w:val="00360B6E"/>
    <w:rsid w:val="00361DEE"/>
    <w:rsid w:val="00364157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8F1A02"/>
    <w:rsid w:val="00927C63"/>
    <w:rsid w:val="00932F50"/>
    <w:rsid w:val="0094637B"/>
    <w:rsid w:val="00955A78"/>
    <w:rsid w:val="009640D0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E1C82"/>
    <w:rsid w:val="00C018C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3A93"/>
    <w:rsid w:val="00E557A0"/>
    <w:rsid w:val="00EF6435"/>
    <w:rsid w:val="00F10F6B"/>
    <w:rsid w:val="00F23697"/>
    <w:rsid w:val="00F36BB7"/>
    <w:rsid w:val="00F82A6F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B58F0"/>
    <w:rsid w:val="003F7C4E"/>
    <w:rsid w:val="00406AD2"/>
    <w:rsid w:val="00577DCD"/>
    <w:rsid w:val="008C714B"/>
    <w:rsid w:val="008E1A7F"/>
    <w:rsid w:val="00AC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45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8</cp:revision>
  <dcterms:created xsi:type="dcterms:W3CDTF">2021-10-22T09:24:00Z</dcterms:created>
  <dcterms:modified xsi:type="dcterms:W3CDTF">2022-03-09T13:23:00Z</dcterms:modified>
</cp:coreProperties>
</file>