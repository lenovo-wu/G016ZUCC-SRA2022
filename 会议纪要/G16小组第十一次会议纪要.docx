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C82222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5267D7A5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</w:t>
      </w:r>
      <w:r w:rsidR="00105FE4">
        <w:t>2</w:t>
      </w:r>
      <w:r w:rsidR="00A31B00">
        <w:t>6</w:t>
      </w:r>
    </w:p>
    <w:p w14:paraId="20434199" w14:textId="77777777" w:rsidR="00554276" w:rsidRPr="00435B65" w:rsidRDefault="00C82222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76528E9C" w:rsidR="00D50D23" w:rsidRPr="00435B65" w:rsidRDefault="00C82222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</w:t>
      </w:r>
      <w:r w:rsidR="00105FE4">
        <w:t>2</w:t>
      </w:r>
      <w:r w:rsidR="00A31B00">
        <w:t>6</w:t>
      </w:r>
      <w:r w:rsidR="006974F9">
        <w:rPr>
          <w:rFonts w:hint="eastAsia"/>
        </w:rPr>
        <w:t>晚</w:t>
      </w:r>
      <w:r w:rsidR="00A31B00">
        <w:t>5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C82222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C82222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C82222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C82222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2786958F" w14:textId="369A62C8" w:rsidR="00A31B00" w:rsidRPr="00B448E3" w:rsidRDefault="00A31B00" w:rsidP="00A31B00">
      <w:pPr>
        <w:pStyle w:val="20"/>
        <w:numPr>
          <w:ilvl w:val="0"/>
          <w:numId w:val="0"/>
        </w:numPr>
        <w:ind w:left="131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本次会议检查周三布置的任务的工作进度，遇见了什么困难可以小组讨论解决。</w:t>
      </w:r>
    </w:p>
    <w:p w14:paraId="45280A28" w14:textId="6677279E" w:rsidR="002C3D7E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解决问题方案，是否调整项目计划</w:t>
      </w:r>
    </w:p>
    <w:p w14:paraId="0437D2FC" w14:textId="1B7EA13D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105FE4">
        <w:rPr>
          <w:rFonts w:hint="eastAsia"/>
        </w:rPr>
        <w:t>选择产品代表，建立核心队伍</w:t>
      </w:r>
      <w:r w:rsidR="00A31B00">
        <w:rPr>
          <w:rFonts w:hint="eastAsia"/>
        </w:rPr>
        <w:t>成功</w:t>
      </w:r>
      <w:r w:rsidR="00105FE4">
        <w:rPr>
          <w:rFonts w:hint="eastAsia"/>
        </w:rPr>
        <w:t>，翻转课堂P</w:t>
      </w:r>
      <w:r w:rsidR="00105FE4">
        <w:t>PT</w:t>
      </w:r>
      <w:r w:rsidR="00105FE4">
        <w:rPr>
          <w:rFonts w:hint="eastAsia"/>
        </w:rPr>
        <w:t>第五章</w:t>
      </w:r>
      <w:r w:rsidR="00A31B00">
        <w:rPr>
          <w:rFonts w:hint="eastAsia"/>
        </w:rPr>
        <w:t>正在准备中</w:t>
      </w:r>
    </w:p>
    <w:p w14:paraId="19A8A8C8" w14:textId="7764DB02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105FE4">
        <w:rPr>
          <w:rFonts w:hint="eastAsia"/>
        </w:rPr>
        <w:t>检查问题报告，需求重用</w:t>
      </w:r>
      <w:r w:rsidR="00A31B00">
        <w:rPr>
          <w:rFonts w:hint="eastAsia"/>
        </w:rPr>
        <w:t>还需要进一步看书寻找答案</w:t>
      </w:r>
      <w:r w:rsidR="00105FE4">
        <w:rPr>
          <w:rFonts w:hint="eastAsia"/>
        </w:rPr>
        <w:t>，翻转课堂P</w:t>
      </w:r>
      <w:r w:rsidR="00105FE4">
        <w:t>PT</w:t>
      </w:r>
      <w:r w:rsidR="00105FE4">
        <w:rPr>
          <w:rFonts w:hint="eastAsia"/>
        </w:rPr>
        <w:t>第七章</w:t>
      </w:r>
      <w:r w:rsidR="00A31B00">
        <w:rPr>
          <w:rFonts w:hint="eastAsia"/>
        </w:rPr>
        <w:t>正在准备中</w:t>
      </w:r>
    </w:p>
    <w:p w14:paraId="1563F998" w14:textId="173B29C9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105FE4">
        <w:rPr>
          <w:rFonts w:hint="eastAsia"/>
        </w:rPr>
        <w:t>确定使用实例，翻转课堂P</w:t>
      </w:r>
      <w:r w:rsidR="00105FE4">
        <w:t>PT</w:t>
      </w:r>
      <w:r w:rsidR="00105FE4">
        <w:rPr>
          <w:rFonts w:hint="eastAsia"/>
        </w:rPr>
        <w:t>第八章</w:t>
      </w:r>
      <w:r w:rsidR="00105FE4">
        <w:t xml:space="preserve"> </w:t>
      </w:r>
      <w:r w:rsidR="00105FE4">
        <w:rPr>
          <w:rFonts w:hint="eastAsia"/>
        </w:rPr>
        <w:t>，P</w:t>
      </w:r>
      <w:r w:rsidR="00105FE4">
        <w:t>PT</w:t>
      </w:r>
      <w:r w:rsidR="00105FE4">
        <w:rPr>
          <w:rFonts w:hint="eastAsia"/>
        </w:rPr>
        <w:t>制作</w:t>
      </w:r>
      <w:r w:rsidR="00A31B00">
        <w:rPr>
          <w:rFonts w:hint="eastAsia"/>
        </w:rPr>
        <w:t>正在准备中</w:t>
      </w:r>
    </w:p>
    <w:p w14:paraId="52011931" w14:textId="114E7166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B00DE0">
        <w:rPr>
          <w:rFonts w:hint="eastAsia"/>
        </w:rPr>
        <w:t>分析用户工作流程，确定质量属性</w:t>
      </w:r>
      <w:r w:rsidR="00A31B00">
        <w:rPr>
          <w:rFonts w:hint="eastAsia"/>
        </w:rPr>
        <w:t>完成</w:t>
      </w:r>
      <w:r w:rsidR="00B00DE0">
        <w:rPr>
          <w:rFonts w:hint="eastAsia"/>
        </w:rPr>
        <w:t>，翻转课堂P</w:t>
      </w:r>
      <w:r w:rsidR="00B00DE0">
        <w:t>PT</w:t>
      </w:r>
      <w:r w:rsidR="00B00DE0">
        <w:rPr>
          <w:rFonts w:hint="eastAsia"/>
        </w:rPr>
        <w:t>第四章</w:t>
      </w:r>
      <w:r w:rsidR="00A31B00">
        <w:rPr>
          <w:rFonts w:hint="eastAsia"/>
        </w:rPr>
        <w:t>正在准备中</w:t>
      </w:r>
    </w:p>
    <w:p w14:paraId="29882295" w14:textId="483C7EE6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B00DE0">
        <w:rPr>
          <w:rFonts w:hint="eastAsia"/>
        </w:rPr>
        <w:t>编写项目视图与范围，用户群分类</w:t>
      </w:r>
      <w:r w:rsidR="00A31B00">
        <w:rPr>
          <w:rFonts w:hint="eastAsia"/>
        </w:rPr>
        <w:t>完成</w:t>
      </w:r>
      <w:r w:rsidR="00B00DE0">
        <w:rPr>
          <w:rFonts w:hint="eastAsia"/>
        </w:rPr>
        <w:t>，翻转课堂P</w:t>
      </w:r>
      <w:r w:rsidR="00B00DE0">
        <w:t>PT</w:t>
      </w:r>
      <w:r w:rsidR="00B00DE0">
        <w:rPr>
          <w:rFonts w:hint="eastAsia"/>
        </w:rPr>
        <w:t>第六章，P</w:t>
      </w:r>
      <w:r w:rsidR="00B00DE0">
        <w:t>PT</w:t>
      </w:r>
      <w:r w:rsidR="00B00DE0">
        <w:rPr>
          <w:rFonts w:hint="eastAsia"/>
        </w:rPr>
        <w:t>制作</w:t>
      </w:r>
      <w:r w:rsidR="00B00DE0">
        <w:t xml:space="preserve"> </w:t>
      </w:r>
      <w:r w:rsidR="00A31B00">
        <w:rPr>
          <w:rFonts w:hint="eastAsia"/>
        </w:rPr>
        <w:t>正在准备中</w:t>
      </w:r>
    </w:p>
    <w:p w14:paraId="31B6000C" w14:textId="705DB33A" w:rsidR="00B00DE0" w:rsidRDefault="00A31B00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上述任务均能够在明天截止日之前完成，项目计划更新到本周日</w:t>
      </w:r>
    </w:p>
    <w:p w14:paraId="456E1EAC" w14:textId="1FBE4A08" w:rsidR="008F1A02" w:rsidRPr="008F1A02" w:rsidRDefault="008802B7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</w:t>
      </w:r>
      <w:r w:rsidR="00A31B00">
        <w:rPr>
          <w:rFonts w:hint="eastAsia"/>
        </w:rPr>
        <w:t>结束及验收</w:t>
      </w:r>
      <w:r w:rsidR="008F1A02">
        <w:rPr>
          <w:rFonts w:hint="eastAsia"/>
        </w:rPr>
        <w:t>时间为本周</w:t>
      </w:r>
      <w:r w:rsidR="00A31B00">
        <w:rPr>
          <w:rFonts w:hint="eastAsia"/>
        </w:rPr>
        <w:t>日</w:t>
      </w:r>
      <w:r w:rsidR="008F1A02">
        <w:rPr>
          <w:rFonts w:hint="eastAsia"/>
        </w:rPr>
        <w:t>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2A037E00" w:rsidR="001F764F" w:rsidRPr="001F764F" w:rsidRDefault="008F1A02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下一周是第</w:t>
      </w:r>
      <w:r w:rsidR="00B00DE0">
        <w:rPr>
          <w:rFonts w:hint="eastAsia"/>
        </w:rPr>
        <w:t>三</w:t>
      </w:r>
      <w:r>
        <w:rPr>
          <w:rFonts w:hint="eastAsia"/>
        </w:rPr>
        <w:t>次</w:t>
      </w:r>
      <w:r w:rsidR="001F764F">
        <w:rPr>
          <w:rFonts w:hint="eastAsia"/>
        </w:rPr>
        <w:t>U</w:t>
      </w:r>
      <w:r w:rsidR="001F764F">
        <w:t>ML</w:t>
      </w:r>
      <w:r w:rsidR="001F764F">
        <w:rPr>
          <w:rFonts w:hint="eastAsia"/>
        </w:rPr>
        <w:t>翻转课堂P</w:t>
      </w:r>
      <w:r w:rsidR="001F764F">
        <w:t>PT</w:t>
      </w:r>
      <w:r>
        <w:rPr>
          <w:rFonts w:hint="eastAsia"/>
        </w:rPr>
        <w:t>的验收，还有第</w:t>
      </w:r>
      <w:r w:rsidR="00B00DE0">
        <w:rPr>
          <w:rFonts w:hint="eastAsia"/>
        </w:rPr>
        <w:t>四</w:t>
      </w:r>
      <w:r>
        <w:rPr>
          <w:rFonts w:hint="eastAsia"/>
        </w:rPr>
        <w:t>次U</w:t>
      </w:r>
      <w:r>
        <w:t>ML</w:t>
      </w:r>
      <w:r>
        <w:rPr>
          <w:rFonts w:hint="eastAsia"/>
        </w:rPr>
        <w:t>翻转课堂P</w:t>
      </w:r>
      <w:r>
        <w:t>PT</w:t>
      </w:r>
      <w:r>
        <w:rPr>
          <w:rFonts w:hint="eastAsia"/>
        </w:rPr>
        <w:t>的制作</w:t>
      </w:r>
      <w:r w:rsidR="008802B7">
        <w:rPr>
          <w:rFonts w:hint="eastAsia"/>
        </w:rPr>
        <w:t>，</w:t>
      </w:r>
      <w:r w:rsidR="00F27154">
        <w:rPr>
          <w:rFonts w:hint="eastAsia"/>
        </w:rPr>
        <w:t>项目需求的第</w:t>
      </w:r>
      <w:r w:rsidR="00B00DE0">
        <w:rPr>
          <w:rFonts w:hint="eastAsia"/>
        </w:rPr>
        <w:t>二</w:t>
      </w:r>
      <w:r w:rsidR="00F27154">
        <w:rPr>
          <w:rFonts w:hint="eastAsia"/>
        </w:rPr>
        <w:t>阶段</w:t>
      </w:r>
    </w:p>
    <w:p w14:paraId="09CDBD50" w14:textId="77777777" w:rsidR="0015180F" w:rsidRPr="00435B65" w:rsidRDefault="00C82222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6C52BFC7" w:rsidR="00680296" w:rsidRPr="00435B65" w:rsidRDefault="00C82222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</w:t>
      </w:r>
      <w:r w:rsidR="00B00DE0">
        <w:rPr>
          <w:rFonts w:hint="eastAsia"/>
        </w:rPr>
        <w:t>2</w:t>
      </w:r>
      <w:r w:rsidR="00A31B00">
        <w:rPr>
          <w:rFonts w:hint="eastAsia"/>
        </w:rPr>
        <w:t>6</w:t>
      </w:r>
      <w:r w:rsidR="001F764F">
        <w:rPr>
          <w:rFonts w:hint="eastAsia"/>
        </w:rPr>
        <w:t>晚</w:t>
      </w:r>
      <w:r w:rsidR="00A31B00">
        <w:rPr>
          <w:rFonts w:hint="eastAsia"/>
        </w:rPr>
        <w:t>5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C82222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C82222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A4FA" w14:textId="77777777" w:rsidR="00C82222" w:rsidRDefault="00C82222" w:rsidP="001E7D29">
      <w:pPr>
        <w:spacing w:after="0" w:line="240" w:lineRule="auto"/>
      </w:pPr>
      <w:r>
        <w:separator/>
      </w:r>
    </w:p>
  </w:endnote>
  <w:endnote w:type="continuationSeparator" w:id="0">
    <w:p w14:paraId="4DFD3513" w14:textId="77777777" w:rsidR="00C82222" w:rsidRDefault="00C8222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ABD9" w14:textId="77777777" w:rsidR="00C82222" w:rsidRDefault="00C82222" w:rsidP="001E7D29">
      <w:pPr>
        <w:spacing w:after="0" w:line="240" w:lineRule="auto"/>
      </w:pPr>
      <w:r>
        <w:separator/>
      </w:r>
    </w:p>
  </w:footnote>
  <w:footnote w:type="continuationSeparator" w:id="0">
    <w:p w14:paraId="370A9C93" w14:textId="77777777" w:rsidR="00C82222" w:rsidRDefault="00C8222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05FE4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55A78"/>
    <w:rsid w:val="009640D0"/>
    <w:rsid w:val="00974F76"/>
    <w:rsid w:val="009921B8"/>
    <w:rsid w:val="009D4984"/>
    <w:rsid w:val="009D6901"/>
    <w:rsid w:val="009F4E19"/>
    <w:rsid w:val="00A07662"/>
    <w:rsid w:val="00A21B71"/>
    <w:rsid w:val="00A31B00"/>
    <w:rsid w:val="00A37F9E"/>
    <w:rsid w:val="00A40085"/>
    <w:rsid w:val="00A47DF6"/>
    <w:rsid w:val="00A9231C"/>
    <w:rsid w:val="00AA2532"/>
    <w:rsid w:val="00AE1F88"/>
    <w:rsid w:val="00AE361F"/>
    <w:rsid w:val="00AE5370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95706"/>
    <w:rsid w:val="00EF6435"/>
    <w:rsid w:val="00F10F6B"/>
    <w:rsid w:val="00F23697"/>
    <w:rsid w:val="00F27154"/>
    <w:rsid w:val="00F36BB7"/>
    <w:rsid w:val="00F82A6F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B2B0C"/>
    <w:rsid w:val="00317848"/>
    <w:rsid w:val="003B58F0"/>
    <w:rsid w:val="003F7C4E"/>
    <w:rsid w:val="00406AD2"/>
    <w:rsid w:val="00577DCD"/>
    <w:rsid w:val="007E439F"/>
    <w:rsid w:val="008C714B"/>
    <w:rsid w:val="008E1A7F"/>
    <w:rsid w:val="00AC5B01"/>
    <w:rsid w:val="00E9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67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12</cp:revision>
  <dcterms:created xsi:type="dcterms:W3CDTF">2021-10-22T09:24:00Z</dcterms:created>
  <dcterms:modified xsi:type="dcterms:W3CDTF">2022-03-26T10:49:00Z</dcterms:modified>
</cp:coreProperties>
</file>