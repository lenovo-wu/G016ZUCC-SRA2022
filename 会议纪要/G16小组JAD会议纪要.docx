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1505D0D5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</w:t>
      </w:r>
      <w:r w:rsidR="00234C90">
        <w:rPr>
          <w:rFonts w:hint="eastAsia"/>
        </w:rPr>
        <w:t>J</w:t>
      </w:r>
      <w:r w:rsidR="00234C90">
        <w:t>AD</w:t>
      </w:r>
      <w:r>
        <w:rPr>
          <w:rFonts w:hint="eastAsia"/>
        </w:rPr>
        <w:t>会议</w:t>
      </w:r>
    </w:p>
    <w:p w14:paraId="16E054CB" w14:textId="77777777" w:rsidR="00275260" w:rsidRPr="00435B65" w:rsidRDefault="00552F72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30EE29A8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</w:t>
      </w:r>
      <w:r w:rsidR="00234C90">
        <w:t>.25</w:t>
      </w:r>
    </w:p>
    <w:p w14:paraId="20434199" w14:textId="77777777" w:rsidR="00554276" w:rsidRPr="00435B65" w:rsidRDefault="00552F72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433C92A" w:rsidR="00D50D23" w:rsidRPr="00435B65" w:rsidRDefault="00552F72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234C90">
        <w:t>25</w:t>
      </w:r>
      <w:r w:rsidR="006974F9">
        <w:rPr>
          <w:rFonts w:hint="eastAsia"/>
        </w:rPr>
        <w:t>晚</w:t>
      </w:r>
      <w:r w:rsidR="007A090A">
        <w:rPr>
          <w:rFonts w:hint="eastAsia"/>
        </w:rPr>
        <w:t>6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r w:rsidR="00234C90">
        <w:t>JAD</w:t>
      </w:r>
      <w:r w:rsidR="00234C90">
        <w:rPr>
          <w:rFonts w:hint="eastAsia"/>
        </w:rPr>
        <w:t>会议</w:t>
      </w:r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552F72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552F72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552F72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552F72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05B3AE1B" w:rsidR="00C1643D" w:rsidRDefault="00234C90" w:rsidP="003F5CA1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获取用户需求</w:t>
      </w:r>
    </w:p>
    <w:p w14:paraId="4C250161" w14:textId="278E81CE" w:rsidR="00E7461C" w:rsidRPr="00D72C0B" w:rsidRDefault="00E7461C" w:rsidP="00E7461C">
      <w:pPr>
        <w:pStyle w:val="20"/>
      </w:pPr>
      <w:r w:rsidRPr="00D72C0B">
        <w:rPr>
          <w:rFonts w:hint="eastAsia"/>
        </w:rPr>
        <w:lastRenderedPageBreak/>
        <w:t>王雯璐</w:t>
      </w:r>
      <w:r w:rsidRPr="00D72C0B">
        <w:rPr>
          <w:rFonts w:hint="eastAsia"/>
        </w:rPr>
        <w:t>：</w:t>
      </w:r>
      <w:r w:rsidRPr="00D72C0B">
        <w:t>搜索结果有教材和百度百科的官方解释以及短视频（根据</w:t>
      </w:r>
      <w:proofErr w:type="gramStart"/>
      <w:r w:rsidRPr="00D72C0B">
        <w:t>收藏点赞排序</w:t>
      </w:r>
      <w:proofErr w:type="gramEnd"/>
      <w:r w:rsidRPr="00D72C0B">
        <w:t>，简洁明了）</w:t>
      </w:r>
      <w:r w:rsidRPr="00D72C0B">
        <w:rPr>
          <w:rFonts w:hint="eastAsia"/>
        </w:rPr>
        <w:t>，</w:t>
      </w:r>
      <w:r w:rsidRPr="00D72C0B">
        <w:t>发帖匿名，问答形式</w:t>
      </w:r>
    </w:p>
    <w:p w14:paraId="592AE52C" w14:textId="6E1BD743" w:rsidR="00E7461C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rPr>
          <w:rFonts w:hint="eastAsia"/>
        </w:rPr>
        <w:t>有</w:t>
      </w:r>
      <w:r w:rsidR="00E7461C" w:rsidRPr="00D72C0B">
        <w:t>好友系统</w:t>
      </w:r>
      <w:r w:rsidRPr="00D72C0B">
        <w:rPr>
          <w:rFonts w:hint="eastAsia"/>
        </w:rPr>
        <w:t>，</w:t>
      </w:r>
      <w:r w:rsidR="00E7461C" w:rsidRPr="00D72C0B">
        <w:t>可以主动的</w:t>
      </w:r>
      <w:proofErr w:type="gramStart"/>
      <w:r w:rsidR="00E7461C" w:rsidRPr="00D72C0B">
        <w:t>向之前</w:t>
      </w:r>
      <w:proofErr w:type="gramEnd"/>
      <w:r w:rsidR="00E7461C" w:rsidRPr="00D72C0B">
        <w:t>回答过帖子的用户建立好友关系，直接询问问题</w:t>
      </w:r>
    </w:p>
    <w:p w14:paraId="5EA42D90" w14:textId="5B74DE27" w:rsidR="00D72C0B" w:rsidRPr="00D72C0B" w:rsidRDefault="003F5CA1" w:rsidP="003F5CA1">
      <w:pPr>
        <w:pStyle w:val="20"/>
      </w:pPr>
      <w:r w:rsidRPr="00D72C0B">
        <w:rPr>
          <w:rFonts w:hint="eastAsia"/>
        </w:rPr>
        <w:t>何宁</w:t>
      </w:r>
      <w:r w:rsidR="00D72C0B" w:rsidRPr="00D72C0B">
        <w:rPr>
          <w:rFonts w:hint="eastAsia"/>
        </w:rPr>
        <w:t>：</w:t>
      </w:r>
      <w:r w:rsidRPr="00D72C0B">
        <w:tab/>
      </w:r>
    </w:p>
    <w:p w14:paraId="37845BC8" w14:textId="07DA5965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发内容帖：发布详细的内容帖（类似</w:t>
      </w:r>
      <w:proofErr w:type="spellStart"/>
      <w:r w:rsidRPr="00D72C0B">
        <w:t>csdn</w:t>
      </w:r>
      <w:proofErr w:type="spellEnd"/>
      <w:r w:rsidRPr="00D72C0B">
        <w:t xml:space="preserve">），并有讨论区 </w:t>
      </w:r>
    </w:p>
    <w:p w14:paraId="6BC1CB17" w14:textId="2A0AEABD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发提问帖：问答形式的帖子，回答有奖励机制。</w:t>
      </w:r>
    </w:p>
    <w:p w14:paraId="04991D7B" w14:textId="7FDC104D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搜索</w:t>
      </w:r>
    </w:p>
    <w:p w14:paraId="010CAF5C" w14:textId="386A4A4A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推送：通过搜索和浏览进行推送</w:t>
      </w:r>
    </w:p>
    <w:p w14:paraId="5EB00E53" w14:textId="60B0DD83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聊天系统（博主），在博</w:t>
      </w:r>
      <w:proofErr w:type="gramStart"/>
      <w:r w:rsidRPr="00D72C0B">
        <w:t>主没有回复私聊</w:t>
      </w:r>
      <w:proofErr w:type="gramEnd"/>
      <w:r w:rsidRPr="00D72C0B">
        <w:t>之前，用户只能发布最多3条信息，直到博主回复消息之后，用户博主之间才可以正常进行聊天</w:t>
      </w:r>
    </w:p>
    <w:p w14:paraId="23225EF2" w14:textId="7316B1ED" w:rsidR="003F5CA1" w:rsidRPr="00D72C0B" w:rsidRDefault="003F5CA1" w:rsidP="003F5CA1">
      <w:pPr>
        <w:pStyle w:val="20"/>
      </w:pPr>
      <w:r w:rsidRPr="00D72C0B">
        <w:rPr>
          <w:rFonts w:hint="eastAsia"/>
        </w:rPr>
        <w:t>罗荣良老师</w:t>
      </w:r>
    </w:p>
    <w:p w14:paraId="78A13237" w14:textId="7C2EC241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资源上传：能上传往届成功作品，资源有版本跟踪机制</w:t>
      </w:r>
    </w:p>
    <w:p w14:paraId="5B10730C" w14:textId="28DF2563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帖子点评、点赞</w:t>
      </w:r>
    </w:p>
    <w:p w14:paraId="211A71FF" w14:textId="13A9FE7D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技术专题</w:t>
      </w:r>
    </w:p>
    <w:p w14:paraId="0E9406ED" w14:textId="7B94CBBC" w:rsidR="003F5CA1" w:rsidRPr="00D72C0B" w:rsidRDefault="003F5CA1" w:rsidP="003F5CA1">
      <w:pPr>
        <w:pStyle w:val="20"/>
        <w:numPr>
          <w:ilvl w:val="0"/>
          <w:numId w:val="0"/>
        </w:numPr>
        <w:ind w:left="1310"/>
      </w:pPr>
      <w:r w:rsidRPr="00D72C0B">
        <w:t>即时通信功能</w:t>
      </w:r>
    </w:p>
    <w:p w14:paraId="3F2588F0" w14:textId="77777777" w:rsidR="00D72C0B" w:rsidRPr="00D72C0B" w:rsidRDefault="003F5CA1" w:rsidP="003F5CA1">
      <w:pPr>
        <w:pStyle w:val="20"/>
      </w:pPr>
      <w:proofErr w:type="gramStart"/>
      <w:r w:rsidRPr="00D72C0B">
        <w:rPr>
          <w:rFonts w:hint="eastAsia"/>
        </w:rPr>
        <w:t>林安晨</w:t>
      </w:r>
      <w:proofErr w:type="gramEnd"/>
      <w:r w:rsidRPr="00D72C0B">
        <w:tab/>
      </w:r>
    </w:p>
    <w:p w14:paraId="5FDA69EB" w14:textId="6CD4EA18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关键词检索（模糊查询）</w:t>
      </w:r>
    </w:p>
    <w:p w14:paraId="591E4292" w14:textId="1E034086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自定义标签</w:t>
      </w:r>
    </w:p>
    <w:p w14:paraId="78ECD1F2" w14:textId="7DCF0647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审核、举报、申诉</w:t>
      </w:r>
    </w:p>
    <w:p w14:paraId="0F5F2517" w14:textId="77777777" w:rsidR="00D72C0B" w:rsidRPr="00D72C0B" w:rsidRDefault="003F5CA1" w:rsidP="003F5CA1">
      <w:pPr>
        <w:pStyle w:val="20"/>
      </w:pPr>
      <w:proofErr w:type="gramStart"/>
      <w:r w:rsidRPr="00D72C0B">
        <w:rPr>
          <w:rFonts w:hint="eastAsia"/>
        </w:rPr>
        <w:t>孙锐</w:t>
      </w:r>
      <w:proofErr w:type="gramEnd"/>
      <w:r w:rsidRPr="00D72C0B">
        <w:tab/>
      </w:r>
    </w:p>
    <w:p w14:paraId="303F3B3C" w14:textId="0A30DB71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lastRenderedPageBreak/>
        <w:t>用户界面个性化：个性装扮（例如头像）</w:t>
      </w:r>
    </w:p>
    <w:p w14:paraId="04D02C44" w14:textId="501EAF2F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一键好友分享</w:t>
      </w:r>
    </w:p>
    <w:p w14:paraId="413EDA69" w14:textId="44337105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激励机制：答疑解惑有奖励</w:t>
      </w:r>
    </w:p>
    <w:p w14:paraId="234DC058" w14:textId="0483A995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积分系统：累计</w:t>
      </w:r>
      <w:proofErr w:type="gramStart"/>
      <w:r w:rsidRPr="00D72C0B">
        <w:t>一</w:t>
      </w:r>
      <w:proofErr w:type="gramEnd"/>
      <w:r w:rsidRPr="00D72C0B">
        <w:t>定积分，获得段位/称号</w:t>
      </w:r>
    </w:p>
    <w:p w14:paraId="7F4E9083" w14:textId="77777777" w:rsidR="00D72C0B" w:rsidRPr="00D72C0B" w:rsidRDefault="003F5CA1" w:rsidP="003F5CA1">
      <w:pPr>
        <w:pStyle w:val="20"/>
      </w:pPr>
      <w:r w:rsidRPr="00D72C0B">
        <w:rPr>
          <w:rFonts w:hint="eastAsia"/>
        </w:rPr>
        <w:t>周东祺</w:t>
      </w:r>
      <w:r w:rsidRPr="00D72C0B">
        <w:tab/>
      </w:r>
    </w:p>
    <w:p w14:paraId="78D8AD68" w14:textId="4A0D67A9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搜索（模糊查询、标签筛选）</w:t>
      </w:r>
    </w:p>
    <w:p w14:paraId="2B816CE3" w14:textId="040AF4CB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资源格式多样（PDF、视频等）</w:t>
      </w:r>
    </w:p>
    <w:p w14:paraId="2F67AFC2" w14:textId="77777777" w:rsidR="00D72C0B" w:rsidRPr="00D72C0B" w:rsidRDefault="003F5CA1" w:rsidP="003F5CA1">
      <w:pPr>
        <w:pStyle w:val="20"/>
      </w:pPr>
      <w:r w:rsidRPr="00D72C0B">
        <w:rPr>
          <w:rFonts w:hint="eastAsia"/>
        </w:rPr>
        <w:t>曹杰</w:t>
      </w:r>
      <w:r w:rsidRPr="00D72C0B">
        <w:tab/>
      </w:r>
    </w:p>
    <w:p w14:paraId="1F3B0EEB" w14:textId="335DC552" w:rsidR="003F5CA1" w:rsidRPr="00D72C0B" w:rsidRDefault="003F5CA1" w:rsidP="00D72C0B">
      <w:pPr>
        <w:pStyle w:val="20"/>
        <w:numPr>
          <w:ilvl w:val="0"/>
          <w:numId w:val="0"/>
        </w:numPr>
        <w:ind w:left="1310"/>
      </w:pPr>
      <w:r w:rsidRPr="00D72C0B">
        <w:t>标签/圈子</w:t>
      </w:r>
    </w:p>
    <w:p w14:paraId="3D1E247E" w14:textId="37CE7E91" w:rsidR="003F5CA1" w:rsidRPr="00D72C0B" w:rsidRDefault="003F5CA1" w:rsidP="003F5CA1">
      <w:pPr>
        <w:pStyle w:val="20"/>
        <w:numPr>
          <w:ilvl w:val="0"/>
          <w:numId w:val="0"/>
        </w:numPr>
        <w:ind w:left="1310"/>
        <w:rPr>
          <w:rFonts w:hint="eastAsia"/>
        </w:rPr>
      </w:pPr>
      <w:r w:rsidRPr="00D72C0B">
        <w:t>订阅圈子的消息推送：实时推送</w:t>
      </w:r>
    </w:p>
    <w:p w14:paraId="25478464" w14:textId="77777777" w:rsidR="003F5CA1" w:rsidRPr="003F5CA1" w:rsidRDefault="003F5CA1" w:rsidP="003F5CA1">
      <w:pPr>
        <w:pStyle w:val="20"/>
        <w:numPr>
          <w:ilvl w:val="0"/>
          <w:numId w:val="0"/>
        </w:numPr>
        <w:ind w:left="1310"/>
        <w:rPr>
          <w:rFonts w:hint="eastAsia"/>
          <w:b/>
          <w:bCs/>
        </w:rPr>
      </w:pPr>
    </w:p>
    <w:p w14:paraId="09CDBD50" w14:textId="77777777" w:rsidR="0015180F" w:rsidRPr="00435B65" w:rsidRDefault="00552F72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7BDC94F7" w:rsidR="00680296" w:rsidRPr="00435B65" w:rsidRDefault="00552F72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7A090A">
        <w:rPr>
          <w:rFonts w:hint="eastAsia"/>
        </w:rPr>
        <w:t>19</w:t>
      </w:r>
      <w:r w:rsidR="001F764F">
        <w:rPr>
          <w:rFonts w:hint="eastAsia"/>
        </w:rPr>
        <w:t>晚</w:t>
      </w:r>
      <w:r w:rsidR="007A090A">
        <w:rPr>
          <w:rFonts w:hint="eastAsia"/>
        </w:rPr>
        <w:t>6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552F72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552F72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70DC" w14:textId="77777777" w:rsidR="00552F72" w:rsidRDefault="00552F72" w:rsidP="001E7D29">
      <w:pPr>
        <w:spacing w:after="0" w:line="240" w:lineRule="auto"/>
      </w:pPr>
      <w:r>
        <w:separator/>
      </w:r>
    </w:p>
  </w:endnote>
  <w:endnote w:type="continuationSeparator" w:id="0">
    <w:p w14:paraId="4FD6C973" w14:textId="77777777" w:rsidR="00552F72" w:rsidRDefault="00552F7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ABDE" w14:textId="77777777" w:rsidR="00552F72" w:rsidRDefault="00552F72" w:rsidP="001E7D29">
      <w:pPr>
        <w:spacing w:after="0" w:line="240" w:lineRule="auto"/>
      </w:pPr>
      <w:r>
        <w:separator/>
      </w:r>
    </w:p>
  </w:footnote>
  <w:footnote w:type="continuationSeparator" w:id="0">
    <w:p w14:paraId="18096EC6" w14:textId="77777777" w:rsidR="00552F72" w:rsidRDefault="00552F7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180510745">
    <w:abstractNumId w:val="35"/>
  </w:num>
  <w:num w:numId="2" w16cid:durableId="1287737925">
    <w:abstractNumId w:val="19"/>
  </w:num>
  <w:num w:numId="3" w16cid:durableId="1806658704">
    <w:abstractNumId w:val="21"/>
  </w:num>
  <w:num w:numId="4" w16cid:durableId="1942566928">
    <w:abstractNumId w:val="12"/>
  </w:num>
  <w:num w:numId="5" w16cid:durableId="2033453787">
    <w:abstractNumId w:val="36"/>
  </w:num>
  <w:num w:numId="6" w16cid:durableId="1893421705">
    <w:abstractNumId w:val="9"/>
  </w:num>
  <w:num w:numId="7" w16cid:durableId="1660385297">
    <w:abstractNumId w:val="7"/>
  </w:num>
  <w:num w:numId="8" w16cid:durableId="102311178">
    <w:abstractNumId w:val="6"/>
  </w:num>
  <w:num w:numId="9" w16cid:durableId="614679473">
    <w:abstractNumId w:val="5"/>
  </w:num>
  <w:num w:numId="10" w16cid:durableId="1692604148">
    <w:abstractNumId w:val="4"/>
  </w:num>
  <w:num w:numId="11" w16cid:durableId="1702053362">
    <w:abstractNumId w:val="8"/>
  </w:num>
  <w:num w:numId="12" w16cid:durableId="741030390">
    <w:abstractNumId w:val="3"/>
  </w:num>
  <w:num w:numId="13" w16cid:durableId="1520925297">
    <w:abstractNumId w:val="2"/>
  </w:num>
  <w:num w:numId="14" w16cid:durableId="1972207108">
    <w:abstractNumId w:val="1"/>
  </w:num>
  <w:num w:numId="15" w16cid:durableId="481847064">
    <w:abstractNumId w:val="0"/>
  </w:num>
  <w:num w:numId="16" w16cid:durableId="1693411341">
    <w:abstractNumId w:val="13"/>
  </w:num>
  <w:num w:numId="17" w16cid:durableId="855775182">
    <w:abstractNumId w:val="18"/>
  </w:num>
  <w:num w:numId="18" w16cid:durableId="1332637210">
    <w:abstractNumId w:val="16"/>
  </w:num>
  <w:num w:numId="19" w16cid:durableId="836961812">
    <w:abstractNumId w:val="15"/>
  </w:num>
  <w:num w:numId="20" w16cid:durableId="927811373">
    <w:abstractNumId w:val="14"/>
  </w:num>
  <w:num w:numId="21" w16cid:durableId="1174996643">
    <w:abstractNumId w:val="22"/>
  </w:num>
  <w:num w:numId="22" w16cid:durableId="1076394788">
    <w:abstractNumId w:val="3"/>
    <w:lvlOverride w:ilvl="0">
      <w:startOverride w:val="1"/>
    </w:lvlOverride>
  </w:num>
  <w:num w:numId="23" w16cid:durableId="1047804113">
    <w:abstractNumId w:val="3"/>
    <w:lvlOverride w:ilvl="0">
      <w:startOverride w:val="1"/>
    </w:lvlOverride>
  </w:num>
  <w:num w:numId="24" w16cid:durableId="178545285">
    <w:abstractNumId w:val="2"/>
    <w:lvlOverride w:ilvl="0">
      <w:startOverride w:val="1"/>
    </w:lvlOverride>
  </w:num>
  <w:num w:numId="25" w16cid:durableId="1822189087">
    <w:abstractNumId w:val="33"/>
  </w:num>
  <w:num w:numId="26" w16cid:durableId="1440679294">
    <w:abstractNumId w:val="11"/>
  </w:num>
  <w:num w:numId="27" w16cid:durableId="1788114901">
    <w:abstractNumId w:val="24"/>
  </w:num>
  <w:num w:numId="28" w16cid:durableId="62218507">
    <w:abstractNumId w:val="11"/>
  </w:num>
  <w:num w:numId="29" w16cid:durableId="60251779">
    <w:abstractNumId w:val="31"/>
  </w:num>
  <w:num w:numId="30" w16cid:durableId="725689521">
    <w:abstractNumId w:val="25"/>
  </w:num>
  <w:num w:numId="31" w16cid:durableId="1275016310">
    <w:abstractNumId w:val="38"/>
  </w:num>
  <w:num w:numId="32" w16cid:durableId="1724407175">
    <w:abstractNumId w:val="34"/>
  </w:num>
  <w:num w:numId="33" w16cid:durableId="769742394">
    <w:abstractNumId w:val="17"/>
  </w:num>
  <w:num w:numId="34" w16cid:durableId="1508405345">
    <w:abstractNumId w:val="27"/>
  </w:num>
  <w:num w:numId="35" w16cid:durableId="1686904608">
    <w:abstractNumId w:val="10"/>
  </w:num>
  <w:num w:numId="36" w16cid:durableId="1317103050">
    <w:abstractNumId w:val="28"/>
  </w:num>
  <w:num w:numId="37" w16cid:durableId="881868628">
    <w:abstractNumId w:val="30"/>
  </w:num>
  <w:num w:numId="38" w16cid:durableId="1623346422">
    <w:abstractNumId w:val="26"/>
  </w:num>
  <w:num w:numId="39" w16cid:durableId="631516106">
    <w:abstractNumId w:val="37"/>
  </w:num>
  <w:num w:numId="40" w16cid:durableId="485169719">
    <w:abstractNumId w:val="29"/>
  </w:num>
  <w:num w:numId="41" w16cid:durableId="1075279890">
    <w:abstractNumId w:val="32"/>
  </w:num>
  <w:num w:numId="42" w16cid:durableId="124737165">
    <w:abstractNumId w:val="23"/>
  </w:num>
  <w:num w:numId="43" w16cid:durableId="4953408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34C90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3F5CA1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2F72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7C63"/>
    <w:rsid w:val="00932F50"/>
    <w:rsid w:val="0094637B"/>
    <w:rsid w:val="00955A78"/>
    <w:rsid w:val="009640D0"/>
    <w:rsid w:val="00974F76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A170B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72C0B"/>
    <w:rsid w:val="00DA3B1A"/>
    <w:rsid w:val="00DC6078"/>
    <w:rsid w:val="00DC79AD"/>
    <w:rsid w:val="00DD2075"/>
    <w:rsid w:val="00DF2868"/>
    <w:rsid w:val="00E53A93"/>
    <w:rsid w:val="00E557A0"/>
    <w:rsid w:val="00E7461C"/>
    <w:rsid w:val="00E95706"/>
    <w:rsid w:val="00EF6435"/>
    <w:rsid w:val="00F10F6B"/>
    <w:rsid w:val="00F23697"/>
    <w:rsid w:val="00F27154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B2B0C"/>
    <w:rsid w:val="003B58F0"/>
    <w:rsid w:val="003F7C4E"/>
    <w:rsid w:val="00406AD2"/>
    <w:rsid w:val="00577DCD"/>
    <w:rsid w:val="007E439F"/>
    <w:rsid w:val="008C714B"/>
    <w:rsid w:val="008E1A7F"/>
    <w:rsid w:val="00AC5B01"/>
    <w:rsid w:val="00F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61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mu liucong</cp:lastModifiedBy>
  <cp:revision>11</cp:revision>
  <dcterms:created xsi:type="dcterms:W3CDTF">2021-10-22T09:24:00Z</dcterms:created>
  <dcterms:modified xsi:type="dcterms:W3CDTF">2022-05-01T10:05:00Z</dcterms:modified>
</cp:coreProperties>
</file>