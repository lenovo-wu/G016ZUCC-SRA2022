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43B6" w14:textId="6541D0B1" w:rsidR="00275260" w:rsidRPr="00435B65" w:rsidRDefault="008E7391" w:rsidP="00275260">
      <w:pPr>
        <w:pStyle w:val="1"/>
      </w:pPr>
      <w:r>
        <w:t>G</w:t>
      </w:r>
      <w:r>
        <w:rPr>
          <w:rFonts w:hint="eastAsia"/>
        </w:rPr>
        <w:t>1</w:t>
      </w:r>
      <w:r w:rsidR="006974F9">
        <w:t>6</w:t>
      </w:r>
      <w:r>
        <w:rPr>
          <w:rFonts w:hint="eastAsia"/>
        </w:rPr>
        <w:t>项目小组会议</w:t>
      </w:r>
    </w:p>
    <w:p w14:paraId="16E054CB" w14:textId="77777777" w:rsidR="00275260" w:rsidRPr="00435B65" w:rsidRDefault="002E1FAA" w:rsidP="009D4984">
      <w:pPr>
        <w:pStyle w:val="1"/>
      </w:pPr>
      <w:sdt>
        <w:sdtPr>
          <w:alias w:val="会议纪要："/>
          <w:tag w:val="会议纪要："/>
          <w:id w:val="1780671977"/>
          <w:placeholder>
            <w:docPart w:val="3323B233060A4786800D605D84F84561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会议纪要</w:t>
          </w:r>
        </w:sdtContent>
      </w:sdt>
    </w:p>
    <w:p w14:paraId="5F388621" w14:textId="606632CE" w:rsidR="007A5357" w:rsidRDefault="006974F9" w:rsidP="009F4E19">
      <w:pPr>
        <w:pStyle w:val="a7"/>
      </w:pPr>
      <w:r w:rsidRPr="006974F9">
        <w:rPr>
          <w:noProof/>
        </w:rPr>
        <w:drawing>
          <wp:inline distT="0" distB="0" distL="0" distR="0" wp14:anchorId="104CFD54" wp14:editId="79CB5984">
            <wp:extent cx="2758440" cy="27584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A1A6" w14:textId="607A6ABA" w:rsidR="00554276" w:rsidRPr="00435B65" w:rsidRDefault="008E7391" w:rsidP="009F4E19">
      <w:pPr>
        <w:pStyle w:val="a7"/>
      </w:pPr>
      <w:r>
        <w:rPr>
          <w:rFonts w:hint="eastAsia"/>
        </w:rPr>
        <w:t>202</w:t>
      </w:r>
      <w:r w:rsidR="006974F9">
        <w:t>2.3.</w:t>
      </w:r>
      <w:r w:rsidR="00531C1E">
        <w:rPr>
          <w:rFonts w:hint="eastAsia"/>
        </w:rPr>
        <w:t>12</w:t>
      </w:r>
    </w:p>
    <w:p w14:paraId="20434199" w14:textId="77777777" w:rsidR="00554276" w:rsidRPr="00435B65" w:rsidRDefault="002E1FAA" w:rsidP="000D445D">
      <w:pPr>
        <w:pStyle w:val="a1"/>
      </w:pPr>
      <w:sdt>
        <w:sdtPr>
          <w:alias w:val="宣布开会："/>
          <w:tag w:val="宣布开会："/>
          <w:id w:val="-1169712673"/>
          <w:placeholder>
            <w:docPart w:val="682E3989338B4522A1421D3EE3A0B1CC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宣布开会</w:t>
          </w:r>
        </w:sdtContent>
      </w:sdt>
    </w:p>
    <w:p w14:paraId="4F38561C" w14:textId="2EDD9AAE" w:rsidR="00D50D23" w:rsidRPr="00435B65" w:rsidRDefault="002E1FAA" w:rsidP="00D512BB">
      <w:sdt>
        <w:sdtPr>
          <w:alias w:val="输入主持人姓名："/>
          <w:tag w:val="输入主持人姓名："/>
          <w:id w:val="-28566333"/>
          <w:placeholder>
            <w:docPart w:val="BDF2F98CDE2A4B1995F38E619B8253E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1841049215"/>
          <w:placeholder>
            <w:docPart w:val="1A71B52428F345E5B39419EB7BAD46CE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于</w:t>
          </w:r>
        </w:sdtContent>
      </w:sdt>
      <w:r w:rsidR="00C018C7">
        <w:t>202</w:t>
      </w:r>
      <w:r w:rsidR="006974F9">
        <w:t>2.3.</w:t>
      </w:r>
      <w:r w:rsidR="00531C1E">
        <w:t>12</w:t>
      </w:r>
      <w:r w:rsidR="006974F9">
        <w:rPr>
          <w:rFonts w:hint="eastAsia"/>
        </w:rPr>
        <w:t>晚</w:t>
      </w:r>
      <w:r w:rsidR="00531C1E">
        <w:t>6</w:t>
      </w:r>
      <w:r w:rsidR="006974F9">
        <w:rPr>
          <w:rFonts w:hint="eastAsia"/>
        </w:rPr>
        <w:t>：00</w:t>
      </w:r>
      <w:sdt>
        <w:sdtPr>
          <w:alias w:val="输入段落文本："/>
          <w:tag w:val="输入段落文本："/>
          <w:id w:val="2049635091"/>
          <w:placeholder>
            <w:docPart w:val="DEE95DBD3B5845E6BAB576B85F1D507F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在</w:t>
          </w:r>
        </w:sdtContent>
      </w:sdt>
      <w:r w:rsidR="007A5357">
        <w:rPr>
          <w:rFonts w:hint="eastAsia"/>
        </w:rPr>
        <w:t>求真1-402</w:t>
      </w:r>
      <w:sdt>
        <w:sdtPr>
          <w:alias w:val="输入段落文本："/>
          <w:tag w:val="输入段落文本："/>
          <w:id w:val="-929966237"/>
          <w:placeholder>
            <w:docPart w:val="0823CCD5975E457D9FACC23725AA42F5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宣布召开</w:t>
          </w:r>
        </w:sdtContent>
      </w:sdt>
      <w:r w:rsidR="007A5357">
        <w:t>G1</w:t>
      </w:r>
      <w:r w:rsidR="006974F9">
        <w:rPr>
          <w:rFonts w:hint="eastAsia"/>
        </w:rPr>
        <w:t>6</w:t>
      </w:r>
      <w:r w:rsidR="007A5357">
        <w:rPr>
          <w:rFonts w:hint="eastAsia"/>
        </w:rPr>
        <w:t>项目小组</w:t>
      </w:r>
      <w:sdt>
        <w:sdtPr>
          <w:alias w:val="输入段落文本："/>
          <w:tag w:val="输入段落文本："/>
          <w:id w:val="-1182578516"/>
          <w:placeholder>
            <w:docPart w:val="AE062291544746BDA33A0E3B0B55E2FC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的例会</w:t>
          </w:r>
        </w:sdtContent>
      </w:sdt>
      <w:r w:rsidR="000F4987" w:rsidRPr="00435B65">
        <w:rPr>
          <w:lang w:val="zh-CN" w:bidi="zh-CN"/>
        </w:rPr>
        <w:t>。</w:t>
      </w:r>
    </w:p>
    <w:p w14:paraId="3F4C4D9C" w14:textId="77777777" w:rsidR="0015180F" w:rsidRPr="00435B65" w:rsidRDefault="002E1FAA" w:rsidP="00781863">
      <w:pPr>
        <w:pStyle w:val="a1"/>
      </w:pPr>
      <w:sdt>
        <w:sdtPr>
          <w:alias w:val="点名："/>
          <w:tag w:val="点名："/>
          <w:id w:val="568842732"/>
          <w:placeholder>
            <w:docPart w:val="CA775C25D4F64F898A44DB4FB3A3F08E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点名</w:t>
          </w:r>
        </w:sdtContent>
      </w:sdt>
    </w:p>
    <w:p w14:paraId="6D4A208D" w14:textId="29C37D2E" w:rsidR="0015180F" w:rsidRPr="00435B65" w:rsidRDefault="002E1FAA" w:rsidP="00D512BB">
      <w:sdt>
        <w:sdtPr>
          <w:rPr>
            <w:rFonts w:hint="eastAsia"/>
          </w:rPr>
          <w:alias w:val="输入干事姓名："/>
          <w:tag w:val="输入干事姓名："/>
          <w:id w:val="-1785413358"/>
          <w:placeholder>
            <w:docPart w:val="B5D7B556FE9A49D3B812810BC2B7F4F8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sdt>
        <w:sdtPr>
          <w:alias w:val="输入段落文本："/>
          <w:tag w:val="输入段落文本："/>
          <w:id w:val="-2053990283"/>
          <w:placeholder>
            <w:docPart w:val="A14271CE50124E16B135176CBFB16472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进行了点名。与会人员如下：</w:t>
          </w:r>
        </w:sdtContent>
      </w:sdt>
      <w:r w:rsidR="007A5357">
        <w:rPr>
          <w:rFonts w:hint="eastAsia"/>
        </w:rPr>
        <w:t>吴联想、郑航舰、王义博</w:t>
      </w:r>
      <w:r w:rsidR="006974F9">
        <w:rPr>
          <w:rFonts w:hint="eastAsia"/>
        </w:rPr>
        <w:t>、许淇凯、潘睿琪</w:t>
      </w:r>
    </w:p>
    <w:p w14:paraId="4FCFBAFB" w14:textId="77777777" w:rsidR="00B853F9" w:rsidRPr="00435B65" w:rsidRDefault="002E1FAA" w:rsidP="00AE1F88">
      <w:pPr>
        <w:pStyle w:val="a1"/>
      </w:pPr>
      <w:sdt>
        <w:sdtPr>
          <w:alias w:val="批准上次会议的纪要："/>
          <w:tag w:val="批准上次会议的纪要："/>
          <w:id w:val="-1073734390"/>
          <w:placeholder>
            <w:docPart w:val="68B951040BE142AC88BAA30DE3AC60A5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批准上次会议的纪要</w:t>
          </w:r>
        </w:sdtContent>
      </w:sdt>
    </w:p>
    <w:p w14:paraId="6F450F77" w14:textId="378D424B" w:rsidR="009F4E19" w:rsidRPr="00435B65" w:rsidRDefault="002E1FAA" w:rsidP="00B853F9">
      <w:sdt>
        <w:sdtPr>
          <w:alias w:val="干事姓名："/>
          <w:tag w:val="干事姓名："/>
          <w:id w:val="-969588454"/>
          <w:placeholder>
            <w:docPart w:val="C37F9A7E995A4832BC93DD1F4F5BDC11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25989314"/>
          <w:placeholder>
            <w:docPart w:val="E66F175C6DE045B7ABAFF7293A75CE01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宣读了上次会议的纪要。在宣读时批准了纪要。</w:t>
          </w:r>
        </w:sdtContent>
      </w:sdt>
    </w:p>
    <w:p w14:paraId="476F31BB" w14:textId="0CACC608" w:rsidR="00D50D23" w:rsidRPr="00435B65" w:rsidRDefault="00BE1C82" w:rsidP="00FD6CAB">
      <w:pPr>
        <w:pStyle w:val="a1"/>
      </w:pPr>
      <w:r>
        <w:rPr>
          <w:rFonts w:hint="eastAsia"/>
        </w:rPr>
        <w:t>会议议题</w:t>
      </w:r>
    </w:p>
    <w:p w14:paraId="0FD3A32F" w14:textId="7876B2A2" w:rsidR="00C1643D" w:rsidRPr="00B448E3" w:rsidRDefault="00BE1C82" w:rsidP="00FD6CAB">
      <w:pPr>
        <w:pStyle w:val="20"/>
        <w:rPr>
          <w:b/>
          <w:bCs/>
        </w:rPr>
      </w:pPr>
      <w:r w:rsidRPr="00B448E3">
        <w:rPr>
          <w:rFonts w:hint="eastAsia"/>
          <w:b/>
          <w:bCs/>
        </w:rPr>
        <w:t>周期性检查发现问题</w:t>
      </w:r>
    </w:p>
    <w:p w14:paraId="7CAFF579" w14:textId="4E75A3AF" w:rsidR="00C018C7" w:rsidRDefault="00C018C7" w:rsidP="00C018C7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lastRenderedPageBreak/>
        <w:t>郑航舰：</w:t>
      </w:r>
      <w:r w:rsidR="00B448E3">
        <w:rPr>
          <w:rFonts w:hint="eastAsia"/>
        </w:rPr>
        <w:t>project</w:t>
      </w:r>
      <w:r w:rsidR="008F1A02">
        <w:rPr>
          <w:rFonts w:hint="eastAsia"/>
        </w:rPr>
        <w:t>网络图修改</w:t>
      </w:r>
      <w:r w:rsidR="00531C1E">
        <w:rPr>
          <w:rFonts w:hint="eastAsia"/>
        </w:rPr>
        <w:t>完成</w:t>
      </w:r>
      <w:r w:rsidR="008F1A02">
        <w:rPr>
          <w:rFonts w:hint="eastAsia"/>
        </w:rPr>
        <w:t>，甘特图后续的一些具体内容需要</w:t>
      </w:r>
      <w:r w:rsidR="00531C1E">
        <w:rPr>
          <w:rFonts w:hint="eastAsia"/>
        </w:rPr>
        <w:t>改进，例如合理分配工作时间等</w:t>
      </w:r>
    </w:p>
    <w:p w14:paraId="09D272D0" w14:textId="4A03D994" w:rsidR="00C018C7" w:rsidRDefault="00C018C7" w:rsidP="00C018C7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王义博：</w:t>
      </w:r>
      <w:r w:rsidR="00531C1E">
        <w:rPr>
          <w:rFonts w:hint="eastAsia"/>
        </w:rPr>
        <w:t>翻转课堂P</w:t>
      </w:r>
      <w:r w:rsidR="00531C1E">
        <w:t>PT</w:t>
      </w:r>
      <w:r w:rsidR="00531C1E">
        <w:rPr>
          <w:rFonts w:hint="eastAsia"/>
        </w:rPr>
        <w:t>还没有完成</w:t>
      </w:r>
      <w:r w:rsidR="00B448E3">
        <w:t xml:space="preserve"> </w:t>
      </w:r>
    </w:p>
    <w:p w14:paraId="4B1630E8" w14:textId="3E96100E" w:rsidR="00C018C7" w:rsidRDefault="00C018C7" w:rsidP="00C018C7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吴联想：</w:t>
      </w:r>
      <w:r w:rsidR="00B448E3">
        <w:rPr>
          <w:rFonts w:hint="eastAsia"/>
        </w:rPr>
        <w:t>项目章程完成，</w:t>
      </w:r>
      <w:r w:rsidR="002771CB">
        <w:rPr>
          <w:rFonts w:hint="eastAsia"/>
        </w:rPr>
        <w:t>git仓库配置完成，</w:t>
      </w:r>
      <w:r w:rsidR="00B448E3">
        <w:rPr>
          <w:rFonts w:hint="eastAsia"/>
        </w:rPr>
        <w:t>需求项目计划有一些子计划补充</w:t>
      </w:r>
      <w:r w:rsidR="00F82A6F">
        <w:rPr>
          <w:rFonts w:hint="eastAsia"/>
        </w:rPr>
        <w:t>完成</w:t>
      </w:r>
      <w:r w:rsidR="00531C1E">
        <w:rPr>
          <w:rFonts w:hint="eastAsia"/>
        </w:rPr>
        <w:t>，翻转课堂资料整理完成</w:t>
      </w:r>
    </w:p>
    <w:p w14:paraId="11D684E7" w14:textId="455751AA" w:rsidR="00B448E3" w:rsidRDefault="00B448E3" w:rsidP="00C018C7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许淇凯：需求项目计划有子计划补充</w:t>
      </w:r>
      <w:r w:rsidR="00F82A6F">
        <w:rPr>
          <w:rFonts w:hint="eastAsia"/>
        </w:rPr>
        <w:t>完成</w:t>
      </w:r>
      <w:r w:rsidR="00531C1E">
        <w:rPr>
          <w:rFonts w:hint="eastAsia"/>
        </w:rPr>
        <w:t>，翻转课堂资料整理完成</w:t>
      </w:r>
    </w:p>
    <w:p w14:paraId="5B95E7D6" w14:textId="0601745E" w:rsidR="00B448E3" w:rsidRDefault="002771CB" w:rsidP="00C018C7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潘睿琪：P</w:t>
      </w:r>
      <w:r>
        <w:t>PT</w:t>
      </w:r>
      <w:r>
        <w:rPr>
          <w:rFonts w:hint="eastAsia"/>
        </w:rPr>
        <w:t>内容补充</w:t>
      </w:r>
      <w:r w:rsidR="00531C1E">
        <w:rPr>
          <w:rFonts w:hint="eastAsia"/>
        </w:rPr>
        <w:t>完成</w:t>
      </w:r>
    </w:p>
    <w:p w14:paraId="45280A28" w14:textId="6677279E" w:rsidR="002C3D7E" w:rsidRDefault="00BE1C82" w:rsidP="00FD6CAB">
      <w:pPr>
        <w:pStyle w:val="20"/>
        <w:rPr>
          <w:b/>
          <w:bCs/>
        </w:rPr>
      </w:pPr>
      <w:r w:rsidRPr="00B448E3">
        <w:rPr>
          <w:rFonts w:hint="eastAsia"/>
          <w:b/>
          <w:bCs/>
        </w:rPr>
        <w:t>解决问题方案，是否调整项目计划</w:t>
      </w:r>
    </w:p>
    <w:p w14:paraId="0437D2FC" w14:textId="741D0DD5" w:rsidR="008F1A02" w:rsidRDefault="008F1A02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郑航舰：project进一步修订</w:t>
      </w:r>
    </w:p>
    <w:p w14:paraId="19A8A8C8" w14:textId="44D3A52D" w:rsidR="008F1A02" w:rsidRDefault="008F1A02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潘睿琪：P</w:t>
      </w:r>
      <w:r>
        <w:t>PT</w:t>
      </w:r>
      <w:r>
        <w:rPr>
          <w:rFonts w:hint="eastAsia"/>
        </w:rPr>
        <w:t>和一些子计划需要补充完整</w:t>
      </w:r>
      <w:r w:rsidR="00531C1E">
        <w:rPr>
          <w:rFonts w:hint="eastAsia"/>
        </w:rPr>
        <w:t>，预习U</w:t>
      </w:r>
      <w:r w:rsidR="00531C1E">
        <w:t>ML</w:t>
      </w:r>
      <w:r w:rsidR="00531C1E">
        <w:rPr>
          <w:rFonts w:hint="eastAsia"/>
        </w:rPr>
        <w:t>相关内容</w:t>
      </w:r>
    </w:p>
    <w:p w14:paraId="1563F998" w14:textId="23FBA223" w:rsidR="008F1A02" w:rsidRDefault="008F1A02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许淇凯、吴联想：</w:t>
      </w:r>
      <w:r w:rsidR="00531C1E">
        <w:rPr>
          <w:rFonts w:hint="eastAsia"/>
        </w:rPr>
        <w:t>预习U</w:t>
      </w:r>
      <w:r w:rsidR="00531C1E">
        <w:t>ML</w:t>
      </w:r>
      <w:r w:rsidR="00531C1E">
        <w:rPr>
          <w:rFonts w:hint="eastAsia"/>
        </w:rPr>
        <w:t>相关内容</w:t>
      </w:r>
    </w:p>
    <w:p w14:paraId="52011931" w14:textId="5CF3C53B" w:rsidR="008F1A02" w:rsidRDefault="008F1A02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王义博：</w:t>
      </w:r>
      <w:r w:rsidR="00531C1E">
        <w:rPr>
          <w:rFonts w:hint="eastAsia"/>
        </w:rPr>
        <w:t>继续</w:t>
      </w:r>
      <w:r>
        <w:rPr>
          <w:rFonts w:hint="eastAsia"/>
        </w:rPr>
        <w:t>负责本周翻转课堂的P</w:t>
      </w:r>
      <w:r>
        <w:t>PT</w:t>
      </w:r>
      <w:r>
        <w:rPr>
          <w:rFonts w:hint="eastAsia"/>
        </w:rPr>
        <w:t>制作</w:t>
      </w:r>
    </w:p>
    <w:p w14:paraId="456E1EAC" w14:textId="7C773DE8" w:rsidR="008F1A02" w:rsidRPr="008F1A02" w:rsidRDefault="00531C1E" w:rsidP="00531C1E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P</w:t>
      </w:r>
      <w:r>
        <w:t>PT</w:t>
      </w:r>
      <w:r w:rsidR="008F1A02">
        <w:rPr>
          <w:rFonts w:hint="eastAsia"/>
        </w:rPr>
        <w:t>的内容验收截止时间为本周</w:t>
      </w:r>
      <w:r>
        <w:rPr>
          <w:rFonts w:hint="eastAsia"/>
        </w:rPr>
        <w:t>日</w:t>
      </w:r>
      <w:r w:rsidR="008F1A02">
        <w:rPr>
          <w:rFonts w:hint="eastAsia"/>
        </w:rPr>
        <w:t>晚6：00</w:t>
      </w:r>
    </w:p>
    <w:p w14:paraId="2C1A7055" w14:textId="102E995A" w:rsidR="002C3D7E" w:rsidRDefault="00BE1C82" w:rsidP="00FD6CAB">
      <w:pPr>
        <w:pStyle w:val="20"/>
        <w:rPr>
          <w:b/>
          <w:bCs/>
        </w:rPr>
      </w:pPr>
      <w:r w:rsidRPr="002771CB">
        <w:rPr>
          <w:rFonts w:hint="eastAsia"/>
          <w:b/>
          <w:bCs/>
        </w:rPr>
        <w:t>下一周/下一个阶段的调整</w:t>
      </w:r>
    </w:p>
    <w:p w14:paraId="66BDC339" w14:textId="3C5DA8E8" w:rsidR="001F764F" w:rsidRPr="001F764F" w:rsidRDefault="008F1A02" w:rsidP="001F764F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下一周是第一次</w:t>
      </w:r>
      <w:r w:rsidR="001F764F">
        <w:rPr>
          <w:rFonts w:hint="eastAsia"/>
        </w:rPr>
        <w:t>U</w:t>
      </w:r>
      <w:r w:rsidR="001F764F">
        <w:t>ML</w:t>
      </w:r>
      <w:r w:rsidR="001F764F">
        <w:rPr>
          <w:rFonts w:hint="eastAsia"/>
        </w:rPr>
        <w:t>翻转课堂P</w:t>
      </w:r>
      <w:r w:rsidR="001F764F">
        <w:t>PT</w:t>
      </w:r>
      <w:r>
        <w:rPr>
          <w:rFonts w:hint="eastAsia"/>
        </w:rPr>
        <w:t>的验收，还有第二次U</w:t>
      </w:r>
      <w:r>
        <w:t>ML</w:t>
      </w:r>
      <w:r>
        <w:rPr>
          <w:rFonts w:hint="eastAsia"/>
        </w:rPr>
        <w:t>翻转课堂P</w:t>
      </w:r>
      <w:r>
        <w:t>PT</w:t>
      </w:r>
      <w:r>
        <w:rPr>
          <w:rFonts w:hint="eastAsia"/>
        </w:rPr>
        <w:t>的制作。</w:t>
      </w:r>
    </w:p>
    <w:p w14:paraId="09CDBD50" w14:textId="77777777" w:rsidR="0015180F" w:rsidRPr="00435B65" w:rsidRDefault="002E1FAA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F201473D7A1D4813ADE58EDA772C9B2D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14:paraId="34E44A7B" w14:textId="4BA138D5" w:rsidR="00680296" w:rsidRPr="00435B65" w:rsidRDefault="002E1FAA" w:rsidP="00D512BB">
      <w:sdt>
        <w:sdtPr>
          <w:rPr>
            <w:rFonts w:hint="eastAsia"/>
          </w:rPr>
          <w:alias w:val="主持人姓名："/>
          <w:tag w:val="主持人姓名："/>
          <w:id w:val="-1874911055"/>
          <w:placeholder>
            <w:docPart w:val="8936C3CF21884A4891B34D266DE936C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r w:rsidR="002C3D7E" w:rsidRPr="00435B65">
        <w:rPr>
          <w:lang w:val="zh-CN" w:bidi="zh-CN"/>
        </w:rPr>
        <w:t>在</w:t>
      </w:r>
      <w:r w:rsidR="001F764F">
        <w:rPr>
          <w:rFonts w:hint="eastAsia"/>
        </w:rPr>
        <w:t>2022.3.</w:t>
      </w:r>
      <w:r w:rsidR="00531C1E">
        <w:rPr>
          <w:rFonts w:hint="eastAsia"/>
        </w:rPr>
        <w:t>12</w:t>
      </w:r>
      <w:r w:rsidR="001F764F">
        <w:rPr>
          <w:rFonts w:hint="eastAsia"/>
        </w:rPr>
        <w:t>晚</w:t>
      </w:r>
      <w:r w:rsidR="00531C1E">
        <w:rPr>
          <w:rFonts w:hint="eastAsia"/>
        </w:rPr>
        <w:t>6</w:t>
      </w:r>
      <w:r w:rsidR="001F764F">
        <w:rPr>
          <w:rFonts w:hint="eastAsia"/>
        </w:rPr>
        <w:t>：30</w:t>
      </w:r>
      <w:sdt>
        <w:sdtPr>
          <w:alias w:val="输入段落文本："/>
          <w:tag w:val="输入段落文本："/>
          <w:id w:val="-1785491353"/>
          <w:placeholder>
            <w:docPart w:val="0FF0FD443AA6489DA7630E5F84E8EB7A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宣布休会</w:t>
          </w:r>
        </w:sdtContent>
      </w:sdt>
      <w:r w:rsidR="002C3D7E" w:rsidRPr="00435B65">
        <w:rPr>
          <w:lang w:val="zh-CN" w:bidi="zh-CN"/>
        </w:rPr>
        <w:t>。</w:t>
      </w:r>
    </w:p>
    <w:p w14:paraId="350A0ECD" w14:textId="3C5B4AB9" w:rsidR="008E476B" w:rsidRPr="00435B65" w:rsidRDefault="002E1FAA" w:rsidP="00D512BB">
      <w:sdt>
        <w:sdtPr>
          <w:alias w:val="纪要提交者："/>
          <w:tag w:val="纪要提交者："/>
          <w:id w:val="915436728"/>
          <w:placeholder>
            <w:docPart w:val="CC36654D27A341139ABF7B6B0150646C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p w14:paraId="5DE69833" w14:textId="79464FB8" w:rsidR="00D512BB" w:rsidRPr="00435B65" w:rsidRDefault="002E1FAA" w:rsidP="00DC6078">
      <w:sdt>
        <w:sdtPr>
          <w:alias w:val="纪要审批者："/>
          <w:tag w:val="纪要审批者："/>
          <w:id w:val="793186629"/>
          <w:placeholder>
            <w:docPart w:val="6BA0E043A9DC44769F46DC207E2851D3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sectPr w:rsidR="00D512BB" w:rsidRPr="00435B65" w:rsidSect="00435B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38926" w14:textId="77777777" w:rsidR="002E1FAA" w:rsidRDefault="002E1FAA" w:rsidP="001E7D29">
      <w:pPr>
        <w:spacing w:after="0" w:line="240" w:lineRule="auto"/>
      </w:pPr>
      <w:r>
        <w:separator/>
      </w:r>
    </w:p>
  </w:endnote>
  <w:endnote w:type="continuationSeparator" w:id="0">
    <w:p w14:paraId="58DA7F82" w14:textId="77777777" w:rsidR="002E1FAA" w:rsidRDefault="002E1FAA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BC6C5" w14:textId="77777777" w:rsidR="000F4987" w:rsidRDefault="000F498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72EDE" w14:textId="77777777" w:rsidR="000F4987" w:rsidRPr="00435B65" w:rsidRDefault="000F4987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119A" w14:textId="77777777" w:rsidR="000F4987" w:rsidRDefault="000F498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73E37" w14:textId="77777777" w:rsidR="002E1FAA" w:rsidRDefault="002E1FAA" w:rsidP="001E7D29">
      <w:pPr>
        <w:spacing w:after="0" w:line="240" w:lineRule="auto"/>
      </w:pPr>
      <w:r>
        <w:separator/>
      </w:r>
    </w:p>
  </w:footnote>
  <w:footnote w:type="continuationSeparator" w:id="0">
    <w:p w14:paraId="6D255F43" w14:textId="77777777" w:rsidR="002E1FAA" w:rsidRDefault="002E1FAA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1DD2D" w14:textId="77777777" w:rsidR="000F4987" w:rsidRDefault="000F4987">
    <w:pPr>
      <w:pStyle w:val="aff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6512E" w14:textId="77777777" w:rsidR="000F4987" w:rsidRPr="00435B65" w:rsidRDefault="000F4987">
    <w:pPr>
      <w:pStyle w:val="aff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7B662" w14:textId="77777777" w:rsidR="000F4987" w:rsidRDefault="000F4987">
    <w:pPr>
      <w:pStyle w:val="aff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1"/>
  </w:num>
  <w:num w:numId="30">
    <w:abstractNumId w:val="25"/>
  </w:num>
  <w:num w:numId="31">
    <w:abstractNumId w:val="38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6"/>
  </w:num>
  <w:num w:numId="39">
    <w:abstractNumId w:val="37"/>
  </w:num>
  <w:num w:numId="40">
    <w:abstractNumId w:val="29"/>
  </w:num>
  <w:num w:numId="41">
    <w:abstractNumId w:val="32"/>
  </w:num>
  <w:num w:numId="42">
    <w:abstractNumId w:val="23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EC"/>
    <w:rsid w:val="00057671"/>
    <w:rsid w:val="000D445D"/>
    <w:rsid w:val="000F4987"/>
    <w:rsid w:val="000F65EC"/>
    <w:rsid w:val="0011573E"/>
    <w:rsid w:val="001269DE"/>
    <w:rsid w:val="00140DAE"/>
    <w:rsid w:val="0015180F"/>
    <w:rsid w:val="001746FC"/>
    <w:rsid w:val="00193653"/>
    <w:rsid w:val="001C329C"/>
    <w:rsid w:val="001E7D29"/>
    <w:rsid w:val="001F764F"/>
    <w:rsid w:val="002404F5"/>
    <w:rsid w:val="00275260"/>
    <w:rsid w:val="00276FA1"/>
    <w:rsid w:val="002771CB"/>
    <w:rsid w:val="00285B87"/>
    <w:rsid w:val="00291B4A"/>
    <w:rsid w:val="002C3D7E"/>
    <w:rsid w:val="002E1FAA"/>
    <w:rsid w:val="0032131A"/>
    <w:rsid w:val="003310BF"/>
    <w:rsid w:val="00333DF8"/>
    <w:rsid w:val="0033620E"/>
    <w:rsid w:val="00357641"/>
    <w:rsid w:val="00360B6E"/>
    <w:rsid w:val="00361DEE"/>
    <w:rsid w:val="00364157"/>
    <w:rsid w:val="00394EF4"/>
    <w:rsid w:val="003A7BC0"/>
    <w:rsid w:val="00410612"/>
    <w:rsid w:val="00411F8B"/>
    <w:rsid w:val="00435B65"/>
    <w:rsid w:val="00450670"/>
    <w:rsid w:val="004724BD"/>
    <w:rsid w:val="00477352"/>
    <w:rsid w:val="00491C23"/>
    <w:rsid w:val="004B5C09"/>
    <w:rsid w:val="004E227E"/>
    <w:rsid w:val="00500DD1"/>
    <w:rsid w:val="00521AE3"/>
    <w:rsid w:val="00531C1E"/>
    <w:rsid w:val="00535B54"/>
    <w:rsid w:val="00554276"/>
    <w:rsid w:val="005C1E59"/>
    <w:rsid w:val="005E0ED9"/>
    <w:rsid w:val="0061395F"/>
    <w:rsid w:val="00616B41"/>
    <w:rsid w:val="00620AE8"/>
    <w:rsid w:val="0064628C"/>
    <w:rsid w:val="0065214E"/>
    <w:rsid w:val="00655EE2"/>
    <w:rsid w:val="00680296"/>
    <w:rsid w:val="00681E60"/>
    <w:rsid w:val="006853BC"/>
    <w:rsid w:val="00687389"/>
    <w:rsid w:val="006928C1"/>
    <w:rsid w:val="006974F9"/>
    <w:rsid w:val="006E19EC"/>
    <w:rsid w:val="006F03D4"/>
    <w:rsid w:val="00700B1F"/>
    <w:rsid w:val="00711091"/>
    <w:rsid w:val="007257E9"/>
    <w:rsid w:val="00740105"/>
    <w:rsid w:val="00744B1E"/>
    <w:rsid w:val="00756D9C"/>
    <w:rsid w:val="007619BD"/>
    <w:rsid w:val="00771C24"/>
    <w:rsid w:val="00781863"/>
    <w:rsid w:val="007A5357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8E7391"/>
    <w:rsid w:val="008F1A02"/>
    <w:rsid w:val="00927C63"/>
    <w:rsid w:val="00932F50"/>
    <w:rsid w:val="0094637B"/>
    <w:rsid w:val="00955A78"/>
    <w:rsid w:val="009640D0"/>
    <w:rsid w:val="009921B8"/>
    <w:rsid w:val="009D4984"/>
    <w:rsid w:val="009D6901"/>
    <w:rsid w:val="009F4E19"/>
    <w:rsid w:val="00A07662"/>
    <w:rsid w:val="00A21B71"/>
    <w:rsid w:val="00A37F9E"/>
    <w:rsid w:val="00A40085"/>
    <w:rsid w:val="00A47DF6"/>
    <w:rsid w:val="00A9231C"/>
    <w:rsid w:val="00AA2532"/>
    <w:rsid w:val="00AE1F88"/>
    <w:rsid w:val="00AE361F"/>
    <w:rsid w:val="00AE5370"/>
    <w:rsid w:val="00B247A9"/>
    <w:rsid w:val="00B435B5"/>
    <w:rsid w:val="00B448E3"/>
    <w:rsid w:val="00B565D8"/>
    <w:rsid w:val="00B5779A"/>
    <w:rsid w:val="00B577F0"/>
    <w:rsid w:val="00B64D24"/>
    <w:rsid w:val="00B7147D"/>
    <w:rsid w:val="00B75CFC"/>
    <w:rsid w:val="00B853F9"/>
    <w:rsid w:val="00BB018B"/>
    <w:rsid w:val="00BD1747"/>
    <w:rsid w:val="00BE1C82"/>
    <w:rsid w:val="00C018C7"/>
    <w:rsid w:val="00C14973"/>
    <w:rsid w:val="00C1643D"/>
    <w:rsid w:val="00C261A9"/>
    <w:rsid w:val="00C42793"/>
    <w:rsid w:val="00C601ED"/>
    <w:rsid w:val="00CE5A5C"/>
    <w:rsid w:val="00D31AB7"/>
    <w:rsid w:val="00D50D23"/>
    <w:rsid w:val="00D512BB"/>
    <w:rsid w:val="00DA3B1A"/>
    <w:rsid w:val="00DC6078"/>
    <w:rsid w:val="00DC79AD"/>
    <w:rsid w:val="00DD2075"/>
    <w:rsid w:val="00DF2868"/>
    <w:rsid w:val="00E53A93"/>
    <w:rsid w:val="00E557A0"/>
    <w:rsid w:val="00EF6435"/>
    <w:rsid w:val="00F10F6B"/>
    <w:rsid w:val="00F23697"/>
    <w:rsid w:val="00F36BB7"/>
    <w:rsid w:val="00F82A6F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teal"/>
    </o:shapedefaults>
    <o:shapelayout v:ext="edit">
      <o:idmap v:ext="edit" data="2"/>
    </o:shapelayout>
  </w:shapeDefaults>
  <w:decimalSymbol w:val="."/>
  <w:listSeparator w:val=","/>
  <w14:docId w14:val="0638BFB9"/>
  <w15:docId w15:val="{88507274-C2E1-412A-ADFD-BE5DBF22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35B65"/>
    <w:rPr>
      <w:rFonts w:ascii="Microsoft YaHei UI" w:eastAsia="Microsoft YaHei UI" w:hAnsi="Microsoft YaHei UI"/>
    </w:rPr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semiHidden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  <w:rPr>
      <w:rFonts w:ascii="Microsoft YaHei UI" w:eastAsia="Microsoft YaHei UI" w:hAnsi="Microsoft YaHei UI"/>
    </w:r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23B233060A4786800D605D84F845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5ABB58-E427-499D-9823-9FC6A1DF54DE}"/>
      </w:docPartPr>
      <w:docPartBody>
        <w:p w:rsidR="008C714B" w:rsidRDefault="003F7C4E">
          <w:pPr>
            <w:pStyle w:val="3323B233060A4786800D605D84F84561"/>
          </w:pPr>
          <w:r w:rsidRPr="00435B65">
            <w:rPr>
              <w:lang w:val="zh-CN" w:bidi="zh-CN"/>
            </w:rPr>
            <w:t>会议纪要</w:t>
          </w:r>
        </w:p>
      </w:docPartBody>
    </w:docPart>
    <w:docPart>
      <w:docPartPr>
        <w:name w:val="682E3989338B4522A1421D3EE3A0B1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7F0B24-D8DF-474E-A33D-83E9157BEEEF}"/>
      </w:docPartPr>
      <w:docPartBody>
        <w:p w:rsidR="008C714B" w:rsidRDefault="003F7C4E">
          <w:pPr>
            <w:pStyle w:val="682E3989338B4522A1421D3EE3A0B1CC"/>
          </w:pPr>
          <w:r w:rsidRPr="00435B65">
            <w:rPr>
              <w:lang w:val="zh-CN" w:bidi="zh-CN"/>
            </w:rPr>
            <w:t>宣布开会</w:t>
          </w:r>
        </w:p>
      </w:docPartBody>
    </w:docPart>
    <w:docPart>
      <w:docPartPr>
        <w:name w:val="BDF2F98CDE2A4B1995F38E619B8253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00F35A-DC39-4423-832B-59742E42E43F}"/>
      </w:docPartPr>
      <w:docPartBody>
        <w:p w:rsidR="008C714B" w:rsidRDefault="003F7C4E">
          <w:pPr>
            <w:pStyle w:val="BDF2F98CDE2A4B1995F38E619B8253EB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1A71B52428F345E5B39419EB7BAD46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229E91-B38B-4EE7-B18F-7309D3EB7CF7}"/>
      </w:docPartPr>
      <w:docPartBody>
        <w:p w:rsidR="008C714B" w:rsidRDefault="003F7C4E">
          <w:pPr>
            <w:pStyle w:val="1A71B52428F345E5B39419EB7BAD46CE"/>
          </w:pPr>
          <w:r w:rsidRPr="00435B65">
            <w:rPr>
              <w:lang w:val="zh-CN" w:bidi="zh-CN"/>
            </w:rPr>
            <w:t>于</w:t>
          </w:r>
        </w:p>
      </w:docPartBody>
    </w:docPart>
    <w:docPart>
      <w:docPartPr>
        <w:name w:val="DEE95DBD3B5845E6BAB576B85F1D50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D9A744-2B2D-4570-B0C9-62D65F54D4EA}"/>
      </w:docPartPr>
      <w:docPartBody>
        <w:p w:rsidR="008C714B" w:rsidRDefault="003F7C4E">
          <w:pPr>
            <w:pStyle w:val="DEE95DBD3B5845E6BAB576B85F1D507F"/>
          </w:pPr>
          <w:r w:rsidRPr="00435B65">
            <w:rPr>
              <w:lang w:val="zh-CN" w:bidi="zh-CN"/>
            </w:rPr>
            <w:t>在</w:t>
          </w:r>
        </w:p>
      </w:docPartBody>
    </w:docPart>
    <w:docPart>
      <w:docPartPr>
        <w:name w:val="0823CCD5975E457D9FACC23725AA42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3C2435-5C38-4891-9D1F-85D29D67E1B0}"/>
      </w:docPartPr>
      <w:docPartBody>
        <w:p w:rsidR="008C714B" w:rsidRDefault="003F7C4E">
          <w:pPr>
            <w:pStyle w:val="0823CCD5975E457D9FACC23725AA42F5"/>
          </w:pPr>
          <w:r w:rsidRPr="00435B65">
            <w:rPr>
              <w:lang w:val="zh-CN" w:bidi="zh-CN"/>
            </w:rPr>
            <w:t>宣布召开</w:t>
          </w:r>
        </w:p>
      </w:docPartBody>
    </w:docPart>
    <w:docPart>
      <w:docPartPr>
        <w:name w:val="AE062291544746BDA33A0E3B0B55E2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3004B3-F81E-4573-A1DC-575FF42FCD63}"/>
      </w:docPartPr>
      <w:docPartBody>
        <w:p w:rsidR="008C714B" w:rsidRDefault="003F7C4E">
          <w:pPr>
            <w:pStyle w:val="AE062291544746BDA33A0E3B0B55E2FC"/>
          </w:pPr>
          <w:r w:rsidRPr="00435B65">
            <w:rPr>
              <w:lang w:val="zh-CN" w:bidi="zh-CN"/>
            </w:rPr>
            <w:t>的例会</w:t>
          </w:r>
        </w:p>
      </w:docPartBody>
    </w:docPart>
    <w:docPart>
      <w:docPartPr>
        <w:name w:val="CA775C25D4F64F898A44DB4FB3A3F0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D3E8F7-AC98-49F6-B406-B19D0ACBA3EA}"/>
      </w:docPartPr>
      <w:docPartBody>
        <w:p w:rsidR="008C714B" w:rsidRDefault="003F7C4E">
          <w:pPr>
            <w:pStyle w:val="CA775C25D4F64F898A44DB4FB3A3F08E"/>
          </w:pPr>
          <w:r w:rsidRPr="00435B65">
            <w:rPr>
              <w:lang w:val="zh-CN" w:bidi="zh-CN"/>
            </w:rPr>
            <w:t>点名</w:t>
          </w:r>
        </w:p>
      </w:docPartBody>
    </w:docPart>
    <w:docPart>
      <w:docPartPr>
        <w:name w:val="B5D7B556FE9A49D3B812810BC2B7F4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04AC6B-4A40-4E75-8FDD-F8411F0A135F}"/>
      </w:docPartPr>
      <w:docPartBody>
        <w:p w:rsidR="008C714B" w:rsidRDefault="003F7C4E">
          <w:pPr>
            <w:pStyle w:val="B5D7B556FE9A49D3B812810BC2B7F4F8"/>
          </w:pPr>
          <w:r w:rsidRPr="00435B65">
            <w:rPr>
              <w:rStyle w:val="a4"/>
              <w:lang w:val="zh-CN" w:bidi="zh-CN"/>
            </w:rPr>
            <w:t>干事姓名</w:t>
          </w:r>
        </w:p>
      </w:docPartBody>
    </w:docPart>
    <w:docPart>
      <w:docPartPr>
        <w:name w:val="A14271CE50124E16B135176CBFB164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D492A9-5EF9-40BA-8451-E91DAC41E2D6}"/>
      </w:docPartPr>
      <w:docPartBody>
        <w:p w:rsidR="008C714B" w:rsidRDefault="003F7C4E">
          <w:pPr>
            <w:pStyle w:val="A14271CE50124E16B135176CBFB16472"/>
          </w:pPr>
          <w:r w:rsidRPr="00435B65">
            <w:rPr>
              <w:lang w:val="zh-CN" w:bidi="zh-CN"/>
            </w:rPr>
            <w:t>进行了点名。与会人员如下：</w:t>
          </w:r>
        </w:p>
      </w:docPartBody>
    </w:docPart>
    <w:docPart>
      <w:docPartPr>
        <w:name w:val="68B951040BE142AC88BAA30DE3AC60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D7BCFF-A350-4F5A-81CE-719A99E065A9}"/>
      </w:docPartPr>
      <w:docPartBody>
        <w:p w:rsidR="008C714B" w:rsidRDefault="003F7C4E">
          <w:pPr>
            <w:pStyle w:val="68B951040BE142AC88BAA30DE3AC60A5"/>
          </w:pPr>
          <w:r w:rsidRPr="00435B65">
            <w:rPr>
              <w:lang w:val="zh-CN" w:bidi="zh-CN"/>
            </w:rPr>
            <w:t>批准上次会议的纪要</w:t>
          </w:r>
        </w:p>
      </w:docPartBody>
    </w:docPart>
    <w:docPart>
      <w:docPartPr>
        <w:name w:val="C37F9A7E995A4832BC93DD1F4F5BDC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DE4E5D-FC38-478A-845B-2534FD45CC2D}"/>
      </w:docPartPr>
      <w:docPartBody>
        <w:p w:rsidR="008C714B" w:rsidRDefault="003F7C4E">
          <w:pPr>
            <w:pStyle w:val="C37F9A7E995A4832BC93DD1F4F5BDC11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E66F175C6DE045B7ABAFF7293A75CE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F41F01-8591-44F4-BC27-D4C2395CCB6D}"/>
      </w:docPartPr>
      <w:docPartBody>
        <w:p w:rsidR="008C714B" w:rsidRDefault="003F7C4E">
          <w:pPr>
            <w:pStyle w:val="E66F175C6DE045B7ABAFF7293A75CE01"/>
          </w:pPr>
          <w:r w:rsidRPr="00435B65">
            <w:rPr>
              <w:lang w:val="zh-CN" w:bidi="zh-CN"/>
            </w:rPr>
            <w:t>宣读了上次会议的纪要。在宣读时批准了纪要。</w:t>
          </w:r>
        </w:p>
      </w:docPartBody>
    </w:docPart>
    <w:docPart>
      <w:docPartPr>
        <w:name w:val="F201473D7A1D4813ADE58EDA772C9B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486F6F-3308-46E3-AB8E-DADDF09BD5D3}"/>
      </w:docPartPr>
      <w:docPartBody>
        <w:p w:rsidR="008C714B" w:rsidRDefault="003F7C4E">
          <w:pPr>
            <w:pStyle w:val="F201473D7A1D4813ADE58EDA772C9B2D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8936C3CF21884A4891B34D266DE936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7EC8CD-86D3-4223-98A9-7F406F0150C8}"/>
      </w:docPartPr>
      <w:docPartBody>
        <w:p w:rsidR="008C714B" w:rsidRDefault="003F7C4E">
          <w:pPr>
            <w:pStyle w:val="8936C3CF21884A4891B34D266DE936CC"/>
          </w:pPr>
          <w:r w:rsidRPr="00435B65">
            <w:rPr>
              <w:lang w:val="zh-CN" w:bidi="zh-CN"/>
            </w:rPr>
            <w:t>主持人姓名</w:t>
          </w:r>
        </w:p>
      </w:docPartBody>
    </w:docPart>
    <w:docPart>
      <w:docPartPr>
        <w:name w:val="0FF0FD443AA6489DA7630E5F84E8EB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DF820D-C3E2-4713-B89D-DA2DC609E7DB}"/>
      </w:docPartPr>
      <w:docPartBody>
        <w:p w:rsidR="008C714B" w:rsidRDefault="003F7C4E">
          <w:pPr>
            <w:pStyle w:val="0FF0FD443AA6489DA7630E5F84E8EB7A"/>
          </w:pPr>
          <w:r w:rsidRPr="00435B65">
            <w:rPr>
              <w:lang w:val="zh-CN" w:bidi="zh-CN"/>
            </w:rPr>
            <w:t>宣布休会</w:t>
          </w:r>
        </w:p>
      </w:docPartBody>
    </w:docPart>
    <w:docPart>
      <w:docPartPr>
        <w:name w:val="CC36654D27A341139ABF7B6B015064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884C37-1E55-4514-9D65-38D280F2EE8F}"/>
      </w:docPartPr>
      <w:docPartBody>
        <w:p w:rsidR="008C714B" w:rsidRDefault="003F7C4E">
          <w:pPr>
            <w:pStyle w:val="CC36654D27A341139ABF7B6B0150646C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6BA0E043A9DC44769F46DC207E2851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1AE0E5-6EAA-4F67-BFA7-C85B5A2967F8}"/>
      </w:docPartPr>
      <w:docPartBody>
        <w:p w:rsidR="008C714B" w:rsidRDefault="003F7C4E">
          <w:pPr>
            <w:pStyle w:val="6BA0E043A9DC44769F46DC207E2851D3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4E"/>
    <w:rsid w:val="003B58F0"/>
    <w:rsid w:val="003F7C4E"/>
    <w:rsid w:val="00406AD2"/>
    <w:rsid w:val="00577DCD"/>
    <w:rsid w:val="005918F3"/>
    <w:rsid w:val="008C714B"/>
    <w:rsid w:val="008E1A7F"/>
    <w:rsid w:val="00AC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323B233060A4786800D605D84F84561">
    <w:name w:val="3323B233060A4786800D605D84F84561"/>
    <w:pPr>
      <w:widowControl w:val="0"/>
      <w:jc w:val="both"/>
    </w:pPr>
  </w:style>
  <w:style w:type="paragraph" w:customStyle="1" w:styleId="682E3989338B4522A1421D3EE3A0B1CC">
    <w:name w:val="682E3989338B4522A1421D3EE3A0B1CC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F2F98CDE2A4B1995F38E619B8253EB">
    <w:name w:val="BDF2F98CDE2A4B1995F38E619B8253EB"/>
    <w:pPr>
      <w:widowControl w:val="0"/>
      <w:jc w:val="both"/>
    </w:pPr>
  </w:style>
  <w:style w:type="paragraph" w:customStyle="1" w:styleId="1A71B52428F345E5B39419EB7BAD46CE">
    <w:name w:val="1A71B52428F345E5B39419EB7BAD46CE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DEE95DBD3B5845E6BAB576B85F1D507F">
    <w:name w:val="DEE95DBD3B5845E6BAB576B85F1D507F"/>
    <w:pPr>
      <w:widowControl w:val="0"/>
      <w:jc w:val="both"/>
    </w:pPr>
  </w:style>
  <w:style w:type="paragraph" w:customStyle="1" w:styleId="0823CCD5975E457D9FACC23725AA42F5">
    <w:name w:val="0823CCD5975E457D9FACC23725AA42F5"/>
    <w:pPr>
      <w:widowControl w:val="0"/>
      <w:jc w:val="both"/>
    </w:pPr>
  </w:style>
  <w:style w:type="paragraph" w:customStyle="1" w:styleId="AE062291544746BDA33A0E3B0B55E2FC">
    <w:name w:val="AE062291544746BDA33A0E3B0B55E2FC"/>
    <w:pPr>
      <w:widowControl w:val="0"/>
      <w:jc w:val="both"/>
    </w:pPr>
  </w:style>
  <w:style w:type="paragraph" w:customStyle="1" w:styleId="CA775C25D4F64F898A44DB4FB3A3F08E">
    <w:name w:val="CA775C25D4F64F898A44DB4FB3A3F08E"/>
    <w:pPr>
      <w:widowControl w:val="0"/>
      <w:jc w:val="both"/>
    </w:pPr>
  </w:style>
  <w:style w:type="paragraph" w:customStyle="1" w:styleId="B5D7B556FE9A49D3B812810BC2B7F4F8">
    <w:name w:val="B5D7B556FE9A49D3B812810BC2B7F4F8"/>
    <w:pPr>
      <w:widowControl w:val="0"/>
      <w:jc w:val="both"/>
    </w:pPr>
  </w:style>
  <w:style w:type="paragraph" w:customStyle="1" w:styleId="A14271CE50124E16B135176CBFB16472">
    <w:name w:val="A14271CE50124E16B135176CBFB16472"/>
    <w:pPr>
      <w:widowControl w:val="0"/>
      <w:jc w:val="both"/>
    </w:pPr>
  </w:style>
  <w:style w:type="paragraph" w:customStyle="1" w:styleId="68B951040BE142AC88BAA30DE3AC60A5">
    <w:name w:val="68B951040BE142AC88BAA30DE3AC60A5"/>
    <w:pPr>
      <w:widowControl w:val="0"/>
      <w:jc w:val="both"/>
    </w:pPr>
  </w:style>
  <w:style w:type="paragraph" w:customStyle="1" w:styleId="C37F9A7E995A4832BC93DD1F4F5BDC11">
    <w:name w:val="C37F9A7E995A4832BC93DD1F4F5BDC11"/>
    <w:pPr>
      <w:widowControl w:val="0"/>
      <w:jc w:val="both"/>
    </w:pPr>
  </w:style>
  <w:style w:type="paragraph" w:customStyle="1" w:styleId="E66F175C6DE045B7ABAFF7293A75CE01">
    <w:name w:val="E66F175C6DE045B7ABAFF7293A75CE01"/>
    <w:pPr>
      <w:widowControl w:val="0"/>
      <w:jc w:val="both"/>
    </w:pPr>
  </w:style>
  <w:style w:type="paragraph" w:customStyle="1" w:styleId="F201473D7A1D4813ADE58EDA772C9B2D">
    <w:name w:val="F201473D7A1D4813ADE58EDA772C9B2D"/>
    <w:pPr>
      <w:widowControl w:val="0"/>
      <w:jc w:val="both"/>
    </w:pPr>
  </w:style>
  <w:style w:type="paragraph" w:customStyle="1" w:styleId="8936C3CF21884A4891B34D266DE936CC">
    <w:name w:val="8936C3CF21884A4891B34D266DE936CC"/>
    <w:pPr>
      <w:widowControl w:val="0"/>
      <w:jc w:val="both"/>
    </w:pPr>
  </w:style>
  <w:style w:type="paragraph" w:customStyle="1" w:styleId="0FF0FD443AA6489DA7630E5F84E8EB7A">
    <w:name w:val="0FF0FD443AA6489DA7630E5F84E8EB7A"/>
    <w:pPr>
      <w:widowControl w:val="0"/>
      <w:jc w:val="both"/>
    </w:pPr>
  </w:style>
  <w:style w:type="paragraph" w:customStyle="1" w:styleId="CC36654D27A341139ABF7B6B0150646C">
    <w:name w:val="CC36654D27A341139ABF7B6B0150646C"/>
    <w:pPr>
      <w:widowControl w:val="0"/>
      <w:jc w:val="both"/>
    </w:pPr>
  </w:style>
  <w:style w:type="paragraph" w:customStyle="1" w:styleId="6BA0E043A9DC44769F46DC207E2851D3">
    <w:name w:val="6BA0E043A9DC44769F46DC207E2851D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48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keywords>吴联想</cp:keywords>
  <dc:description>吴联想</dc:description>
  <cp:lastModifiedBy>吴 联想</cp:lastModifiedBy>
  <cp:revision>9</cp:revision>
  <dcterms:created xsi:type="dcterms:W3CDTF">2021-10-22T09:24:00Z</dcterms:created>
  <dcterms:modified xsi:type="dcterms:W3CDTF">2022-03-12T10:18:00Z</dcterms:modified>
</cp:coreProperties>
</file>