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364157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8FA8CE0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2.3.2</w:t>
      </w:r>
    </w:p>
    <w:p w14:paraId="20434199" w14:textId="77777777" w:rsidR="00554276" w:rsidRPr="00435B65" w:rsidRDefault="00364157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2CF7B1E" w:rsidR="00D50D23" w:rsidRPr="00435B65" w:rsidRDefault="00364157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2.3.2</w:t>
      </w:r>
      <w:r w:rsidR="006974F9">
        <w:rPr>
          <w:rFonts w:hint="eastAsia"/>
        </w:rPr>
        <w:t>晚10：00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364157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364157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364157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364157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35B247C8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B448E3">
        <w:rPr>
          <w:rFonts w:hint="eastAsia"/>
        </w:rPr>
        <w:t>project里面的行业薪资需要更新，wbs图没有体现5阶段两过程</w:t>
      </w:r>
      <w:r w:rsidR="00B448E3">
        <w:t xml:space="preserve"> </w:t>
      </w:r>
    </w:p>
    <w:p w14:paraId="09D272D0" w14:textId="065D7ED3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B448E3">
        <w:rPr>
          <w:rFonts w:hint="eastAsia"/>
        </w:rPr>
        <w:t>项目可行性分析报告没有写详细，需要继续完善</w:t>
      </w:r>
      <w:r w:rsidR="00B448E3">
        <w:t xml:space="preserve"> </w:t>
      </w:r>
    </w:p>
    <w:p w14:paraId="4B1630E8" w14:textId="2EABDE09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B448E3">
        <w:rPr>
          <w:rFonts w:hint="eastAsia"/>
        </w:rPr>
        <w:t>项目章程基本完成，</w:t>
      </w:r>
      <w:r w:rsidR="002771CB">
        <w:rPr>
          <w:rFonts w:hint="eastAsia"/>
        </w:rPr>
        <w:t>git仓库配置完成，</w:t>
      </w:r>
      <w:r w:rsidR="00B448E3">
        <w:rPr>
          <w:rFonts w:hint="eastAsia"/>
        </w:rPr>
        <w:t>需求项目计划有一些子计划需要补充</w:t>
      </w:r>
    </w:p>
    <w:p w14:paraId="11D684E7" w14:textId="1C03DF30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许淇凯：需求项目计划有一些子计划需要补充</w:t>
      </w:r>
    </w:p>
    <w:p w14:paraId="5B95E7D6" w14:textId="49E1AA63" w:rsidR="00B448E3" w:rsidRDefault="002771CB" w:rsidP="00C018C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潘睿琪：P</w:t>
      </w:r>
      <w:r>
        <w:t>PT</w:t>
      </w:r>
      <w:r>
        <w:rPr>
          <w:rFonts w:hint="eastAsia"/>
        </w:rPr>
        <w:t>有一些内容需要补充（如参考文献的添加等）</w:t>
      </w:r>
    </w:p>
    <w:p w14:paraId="45280A28" w14:textId="60428CB8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741D5A10" w14:textId="682B0FF5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吴联想：人力资源管理子计划和沟通管理子计划，会议记录，最后验收</w:t>
      </w:r>
    </w:p>
    <w:p w14:paraId="571005B7" w14:textId="40CEACA2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潘睿琪：</w:t>
      </w:r>
      <w:r w:rsidRPr="002771CB">
        <w:t>ppt补充 1.项目概述详细一点 2.干系人联系方式加上 3.配置管理 4.项目的问题 5.参考文献</w:t>
      </w:r>
    </w:p>
    <w:p w14:paraId="53C1AC46" w14:textId="50BF6EF4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王义博：项目可行性分析报告：可选方案、操作可行性、范围改成需求工程可行性分析</w:t>
      </w:r>
    </w:p>
    <w:p w14:paraId="3B396DC0" w14:textId="612396BD" w:rsidR="002771CB" w:rsidRPr="002771CB" w:rsidRDefault="002771CB" w:rsidP="002771CB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郑航舰：</w:t>
      </w:r>
      <w:r>
        <w:rPr>
          <w:rFonts w:hint="eastAsia"/>
        </w:rPr>
        <w:t>找最新的行业平均薪资</w:t>
      </w:r>
      <w:r>
        <w:rPr>
          <w:rFonts w:hint="eastAsia"/>
        </w:rPr>
        <w:t>，</w:t>
      </w:r>
      <w:r>
        <w:rPr>
          <w:rFonts w:hint="eastAsia"/>
        </w:rPr>
        <w:t>与王义博一起修改项目可行性</w:t>
      </w:r>
      <w:r>
        <w:t>(针对需求工程)</w:t>
      </w:r>
      <w:r>
        <w:rPr>
          <w:rFonts w:hint="eastAsia"/>
        </w:rPr>
        <w:t>，</w:t>
      </w:r>
      <w:r>
        <w:rPr>
          <w:rFonts w:hint="eastAsia"/>
        </w:rPr>
        <w:t>修改</w:t>
      </w:r>
      <w:r>
        <w:t>projec 体现5阶段两过程</w:t>
      </w:r>
      <w:r>
        <w:rPr>
          <w:rFonts w:hint="eastAsia"/>
        </w:rPr>
        <w:t>，</w:t>
      </w:r>
      <w:r>
        <w:rPr>
          <w:rFonts w:hint="eastAsia"/>
        </w:rPr>
        <w:t>修改</w:t>
      </w:r>
      <w:r>
        <w:t>wbs</w:t>
      </w:r>
    </w:p>
    <w:p w14:paraId="66CCBFFA" w14:textId="3B03397C" w:rsidR="002771CB" w:rsidRDefault="002771CB" w:rsidP="002771CB">
      <w:pPr>
        <w:pStyle w:val="20"/>
        <w:numPr>
          <w:ilvl w:val="0"/>
          <w:numId w:val="0"/>
        </w:numPr>
        <w:ind w:left="1310"/>
      </w:pPr>
      <w:r w:rsidRPr="002771CB">
        <w:rPr>
          <w:rFonts w:hint="eastAsia"/>
        </w:rPr>
        <w:t>许淇凯：时间管理子计划和范围管理子计划，</w:t>
      </w:r>
      <w:r w:rsidRPr="002771CB">
        <w:t>ppt修改</w:t>
      </w:r>
    </w:p>
    <w:p w14:paraId="05C116B4" w14:textId="18614702" w:rsidR="002771CB" w:rsidRPr="002771CB" w:rsidRDefault="002771CB" w:rsidP="002771CB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project任务计划添加本周各人的任务，下次开会检查进度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2B35331" w:rsidR="001F764F" w:rsidRPr="001F764F" w:rsidRDefault="001F764F" w:rsidP="001F764F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下一周进行项目需求计划的正式评审，开始准备U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的制作。</w:t>
      </w:r>
    </w:p>
    <w:p w14:paraId="09CDBD50" w14:textId="77777777" w:rsidR="0015180F" w:rsidRPr="00435B65" w:rsidRDefault="00364157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4AD46E5" w:rsidR="00680296" w:rsidRPr="00435B65" w:rsidRDefault="00364157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2022.3.2晚10：30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364157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364157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06F2" w14:textId="77777777" w:rsidR="00364157" w:rsidRDefault="00364157" w:rsidP="001E7D29">
      <w:pPr>
        <w:spacing w:after="0" w:line="240" w:lineRule="auto"/>
      </w:pPr>
      <w:r>
        <w:separator/>
      </w:r>
    </w:p>
  </w:endnote>
  <w:endnote w:type="continuationSeparator" w:id="0">
    <w:p w14:paraId="7150A1B3" w14:textId="77777777" w:rsidR="00364157" w:rsidRDefault="0036415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E23D" w14:textId="77777777" w:rsidR="00364157" w:rsidRDefault="00364157" w:rsidP="001E7D29">
      <w:pPr>
        <w:spacing w:after="0" w:line="240" w:lineRule="auto"/>
      </w:pPr>
      <w:r>
        <w:separator/>
      </w:r>
    </w:p>
  </w:footnote>
  <w:footnote w:type="continuationSeparator" w:id="0">
    <w:p w14:paraId="051485BE" w14:textId="77777777" w:rsidR="00364157" w:rsidRDefault="0036415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577DCD"/>
    <w:rsid w:val="008C714B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37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5</cp:revision>
  <dcterms:created xsi:type="dcterms:W3CDTF">2021-10-22T09:24:00Z</dcterms:created>
  <dcterms:modified xsi:type="dcterms:W3CDTF">2022-03-02T14:52:00Z</dcterms:modified>
</cp:coreProperties>
</file>