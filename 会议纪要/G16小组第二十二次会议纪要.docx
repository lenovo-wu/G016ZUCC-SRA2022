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8B7CB8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A8D923E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1707F0">
        <w:t>4</w:t>
      </w:r>
    </w:p>
    <w:p w14:paraId="20434199" w14:textId="77777777" w:rsidR="00554276" w:rsidRPr="00435B65" w:rsidRDefault="008B7CB8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844F9CC" w:rsidR="00D50D23" w:rsidRPr="00435B65" w:rsidRDefault="008B7CB8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5.4</w:t>
      </w:r>
      <w:r w:rsidR="00E5392C">
        <w:rPr>
          <w:rFonts w:hint="eastAsia"/>
        </w:rPr>
        <w:t>晚上</w:t>
      </w:r>
      <w:r w:rsidR="001707F0">
        <w:rPr>
          <w:rFonts w:hint="eastAsia"/>
        </w:rPr>
        <w:t>9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8B7CB8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8B7CB8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8B7CB8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8B7CB8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27AA0D38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F578B">
        <w:rPr>
          <w:rFonts w:hint="eastAsia"/>
          <w:b/>
          <w:bCs/>
        </w:rPr>
        <w:t>检查</w:t>
      </w:r>
      <w:r w:rsidR="003132CA">
        <w:rPr>
          <w:rFonts w:hint="eastAsia"/>
          <w:b/>
          <w:bCs/>
        </w:rPr>
        <w:t>周</w:t>
      </w:r>
      <w:r w:rsidR="001707F0">
        <w:rPr>
          <w:rFonts w:hint="eastAsia"/>
          <w:b/>
          <w:bCs/>
        </w:rPr>
        <w:t>六</w:t>
      </w:r>
      <w:r w:rsidR="003132CA">
        <w:rPr>
          <w:rFonts w:hint="eastAsia"/>
          <w:b/>
          <w:bCs/>
        </w:rPr>
        <w:t>布置任务的完成情况，根据完成情况决定是否更改项目计划</w:t>
      </w:r>
    </w:p>
    <w:p w14:paraId="237CBD8D" w14:textId="3F99161C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>
        <w:t>project更新</w:t>
      </w:r>
      <w:r w:rsidR="001707F0">
        <w:rPr>
          <w:rFonts w:hint="eastAsia"/>
        </w:rPr>
        <w:t>完成</w:t>
      </w:r>
      <w:r>
        <w:t>，找SRS模板</w:t>
      </w:r>
      <w:r>
        <w:rPr>
          <w:rFonts w:hint="eastAsia"/>
        </w:rPr>
        <w:t>完成</w:t>
      </w:r>
      <w:r>
        <w:t>，测试用例</w:t>
      </w:r>
      <w:r w:rsidR="001707F0">
        <w:rPr>
          <w:rFonts w:hint="eastAsia"/>
        </w:rPr>
        <w:t>完成</w:t>
      </w:r>
    </w:p>
    <w:p w14:paraId="0380929B" w14:textId="68A740B7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1707F0">
        <w:rPr>
          <w:rFonts w:hint="eastAsia"/>
        </w:rPr>
        <w:t>完成，但还是有一些需要补充的地方</w:t>
      </w:r>
    </w:p>
    <w:p w14:paraId="7685099D" w14:textId="0DA73642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许淇凯：用例文档</w:t>
      </w:r>
      <w:r w:rsidR="001707F0">
        <w:rPr>
          <w:rFonts w:hint="eastAsia"/>
        </w:rPr>
        <w:t xml:space="preserve">更新中 </w:t>
      </w:r>
      <w:r>
        <w:rPr>
          <w:rFonts w:hint="eastAsia"/>
        </w:rPr>
        <w:t>，同时更新</w:t>
      </w:r>
      <w:r>
        <w:t>SRS文档</w:t>
      </w:r>
      <w:r>
        <w:rPr>
          <w:rFonts w:hint="eastAsia"/>
        </w:rPr>
        <w:t>进行中</w:t>
      </w:r>
    </w:p>
    <w:p w14:paraId="68CECCE9" w14:textId="593A77B1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王义博：对话框图绘制</w:t>
      </w:r>
      <w:r w:rsidR="001707F0">
        <w:rPr>
          <w:rFonts w:hint="eastAsia"/>
        </w:rPr>
        <w:t>完成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完成</w:t>
      </w:r>
      <w:r w:rsidR="001707F0">
        <w:rPr>
          <w:rFonts w:hint="eastAsia"/>
        </w:rPr>
        <w:t>，但还有一些需要修改的地方</w:t>
      </w:r>
      <w:r>
        <w:t>；</w:t>
      </w:r>
      <w:r w:rsidR="001707F0">
        <w:t xml:space="preserve"> </w:t>
      </w:r>
    </w:p>
    <w:p w14:paraId="022C2D03" w14:textId="330EAF5F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吴联想：全部用户的需求进行优先级排序已经根据</w:t>
      </w:r>
      <w:r w:rsidR="00A62053" w:rsidRPr="00A62053">
        <w:t>MoSCoW优先级排序法</w:t>
      </w:r>
      <w:r w:rsidR="00A62053">
        <w:rPr>
          <w:rFonts w:hint="eastAsia"/>
        </w:rPr>
        <w:t>建立表格，统计完成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102833E4" w:rsidR="00E5392C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</w:t>
      </w:r>
      <w:r w:rsidR="00BF58DE">
        <w:rPr>
          <w:rFonts w:hint="eastAsia"/>
        </w:rPr>
        <w:t>交付物：软件模型</w:t>
      </w:r>
      <w:r w:rsidR="001707F0">
        <w:rPr>
          <w:rFonts w:hint="eastAsia"/>
        </w:rPr>
        <w:t>更新</w:t>
      </w:r>
    </w:p>
    <w:p w14:paraId="0877F1D2" w14:textId="0E893108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  <w:r w:rsidR="001707F0">
        <w:rPr>
          <w:rFonts w:hint="eastAsia"/>
        </w:rPr>
        <w:t>更新</w:t>
      </w:r>
    </w:p>
    <w:p w14:paraId="4C196744" w14:textId="11F9CB0A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660F3ED2" w14:textId="625F377D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</w:p>
    <w:p w14:paraId="44B41AE8" w14:textId="0734CFAC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1707F0">
        <w:rPr>
          <w:rFonts w:hint="eastAsia"/>
        </w:rPr>
        <w:t>，结果最后验收，参与评审</w:t>
      </w:r>
    </w:p>
    <w:bookmarkEnd w:id="0"/>
    <w:p w14:paraId="6F849A8A" w14:textId="6E75A6C1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周六中午12：00</w:t>
      </w:r>
    </w:p>
    <w:p w14:paraId="09CDBD50" w14:textId="77777777" w:rsidR="0015180F" w:rsidRPr="00435B65" w:rsidRDefault="008B7CB8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BF2E069" w:rsidR="00680296" w:rsidRPr="00435B65" w:rsidRDefault="008B7CB8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5.4</w:t>
      </w:r>
      <w:r w:rsidR="00BF58DE">
        <w:rPr>
          <w:rFonts w:hint="eastAsia"/>
        </w:rPr>
        <w:t>晚上</w:t>
      </w:r>
      <w:r w:rsidR="007115E5">
        <w:rPr>
          <w:rFonts w:hint="eastAsia"/>
        </w:rPr>
        <w:t>9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8B7CB8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8B7CB8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5EC2" w14:textId="77777777" w:rsidR="008B7CB8" w:rsidRDefault="008B7CB8" w:rsidP="001E7D29">
      <w:pPr>
        <w:spacing w:after="0" w:line="240" w:lineRule="auto"/>
      </w:pPr>
      <w:r>
        <w:separator/>
      </w:r>
    </w:p>
  </w:endnote>
  <w:endnote w:type="continuationSeparator" w:id="0">
    <w:p w14:paraId="73AE58B4" w14:textId="77777777" w:rsidR="008B7CB8" w:rsidRDefault="008B7CB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C9B7" w14:textId="77777777" w:rsidR="008B7CB8" w:rsidRDefault="008B7CB8" w:rsidP="001E7D29">
      <w:pPr>
        <w:spacing w:after="0" w:line="240" w:lineRule="auto"/>
      </w:pPr>
      <w:r>
        <w:separator/>
      </w:r>
    </w:p>
  </w:footnote>
  <w:footnote w:type="continuationSeparator" w:id="0">
    <w:p w14:paraId="53263B7F" w14:textId="77777777" w:rsidR="008B7CB8" w:rsidRDefault="008B7CB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A5B02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5F33"/>
    <w:rsid w:val="002B2B0C"/>
    <w:rsid w:val="00317848"/>
    <w:rsid w:val="003B58F0"/>
    <w:rsid w:val="003F7C4E"/>
    <w:rsid w:val="00406AD2"/>
    <w:rsid w:val="0045565A"/>
    <w:rsid w:val="00506DD6"/>
    <w:rsid w:val="00577DCD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129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24</cp:revision>
  <dcterms:created xsi:type="dcterms:W3CDTF">2021-10-22T09:24:00Z</dcterms:created>
  <dcterms:modified xsi:type="dcterms:W3CDTF">2022-05-04T14:04:00Z</dcterms:modified>
</cp:coreProperties>
</file>