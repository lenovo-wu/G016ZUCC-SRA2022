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43B6" w14:textId="6541D0B1" w:rsidR="00275260" w:rsidRPr="00435B65" w:rsidRDefault="008E7391" w:rsidP="00275260">
      <w:pPr>
        <w:pStyle w:val="1"/>
      </w:pPr>
      <w:r>
        <w:t>G</w:t>
      </w:r>
      <w:r>
        <w:rPr>
          <w:rFonts w:hint="eastAsia"/>
        </w:rPr>
        <w:t>1</w:t>
      </w:r>
      <w:r w:rsidR="006974F9">
        <w:t>6</w:t>
      </w:r>
      <w:r>
        <w:rPr>
          <w:rFonts w:hint="eastAsia"/>
        </w:rPr>
        <w:t>项目小组会议</w:t>
      </w:r>
    </w:p>
    <w:p w14:paraId="16E054CB" w14:textId="77777777" w:rsidR="00275260" w:rsidRPr="00435B65" w:rsidRDefault="009213E1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3323B233060A4786800D605D84F84561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14:paraId="5F388621" w14:textId="606632CE" w:rsidR="007A5357" w:rsidRDefault="006974F9" w:rsidP="009F4E19">
      <w:pPr>
        <w:pStyle w:val="a7"/>
      </w:pPr>
      <w:r w:rsidRPr="006974F9">
        <w:rPr>
          <w:noProof/>
        </w:rPr>
        <w:drawing>
          <wp:inline distT="0" distB="0" distL="0" distR="0" wp14:anchorId="104CFD54" wp14:editId="79CB5984">
            <wp:extent cx="2758440" cy="27584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A1A6" w14:textId="07C917C9" w:rsidR="00554276" w:rsidRPr="00435B65" w:rsidRDefault="008E7391" w:rsidP="009F4E19">
      <w:pPr>
        <w:pStyle w:val="a7"/>
      </w:pPr>
      <w:r>
        <w:rPr>
          <w:rFonts w:hint="eastAsia"/>
        </w:rPr>
        <w:t>202</w:t>
      </w:r>
      <w:r w:rsidR="006974F9">
        <w:t>2.3.</w:t>
      </w:r>
      <w:r w:rsidR="00105FE4">
        <w:t>23</w:t>
      </w:r>
    </w:p>
    <w:p w14:paraId="20434199" w14:textId="77777777" w:rsidR="00554276" w:rsidRPr="00435B65" w:rsidRDefault="009213E1" w:rsidP="000D445D">
      <w:pPr>
        <w:pStyle w:val="a1"/>
      </w:pPr>
      <w:sdt>
        <w:sdtPr>
          <w:alias w:val="宣布开会："/>
          <w:tag w:val="宣布开会："/>
          <w:id w:val="-1169712673"/>
          <w:placeholder>
            <w:docPart w:val="682E3989338B4522A1421D3EE3A0B1CC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宣布开会</w:t>
          </w:r>
        </w:sdtContent>
      </w:sdt>
    </w:p>
    <w:p w14:paraId="4F38561C" w14:textId="40466F10" w:rsidR="00D50D23" w:rsidRPr="00435B65" w:rsidRDefault="009213E1" w:rsidP="00D512BB">
      <w:sdt>
        <w:sdtPr>
          <w:alias w:val="输入主持人姓名："/>
          <w:tag w:val="输入主持人姓名："/>
          <w:id w:val="-28566333"/>
          <w:placeholder>
            <w:docPart w:val="BDF2F98CDE2A4B1995F38E619B8253E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1841049215"/>
          <w:placeholder>
            <w:docPart w:val="1A71B52428F345E5B39419EB7BAD46CE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于</w:t>
          </w:r>
        </w:sdtContent>
      </w:sdt>
      <w:r w:rsidR="00C018C7">
        <w:t>202</w:t>
      </w:r>
      <w:r w:rsidR="006974F9">
        <w:t>2.3.</w:t>
      </w:r>
      <w:r w:rsidR="00105FE4">
        <w:t>23</w:t>
      </w:r>
      <w:r w:rsidR="006974F9">
        <w:rPr>
          <w:rFonts w:hint="eastAsia"/>
        </w:rPr>
        <w:t>晚</w:t>
      </w:r>
      <w:r w:rsidR="00105FE4">
        <w:t>9</w:t>
      </w:r>
      <w:r w:rsidR="006974F9">
        <w:rPr>
          <w:rFonts w:hint="eastAsia"/>
        </w:rPr>
        <w:t>：00</w:t>
      </w:r>
      <w:sdt>
        <w:sdtPr>
          <w:alias w:val="输入段落文本："/>
          <w:tag w:val="输入段落文本："/>
          <w:id w:val="2049635091"/>
          <w:placeholder>
            <w:docPart w:val="DEE95DBD3B5845E6BAB576B85F1D507F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在</w:t>
          </w:r>
        </w:sdtContent>
      </w:sdt>
      <w:r w:rsidR="007A5357">
        <w:rPr>
          <w:rFonts w:hint="eastAsia"/>
        </w:rPr>
        <w:t>求真1-402</w:t>
      </w:r>
      <w:sdt>
        <w:sdtPr>
          <w:alias w:val="输入段落文本："/>
          <w:tag w:val="输入段落文本："/>
          <w:id w:val="-929966237"/>
          <w:placeholder>
            <w:docPart w:val="0823CCD5975E457D9FACC23725AA42F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宣布召开</w:t>
          </w:r>
        </w:sdtContent>
      </w:sdt>
      <w:r w:rsidR="007A5357">
        <w:t>G1</w:t>
      </w:r>
      <w:r w:rsidR="006974F9">
        <w:rPr>
          <w:rFonts w:hint="eastAsia"/>
        </w:rPr>
        <w:t>6</w:t>
      </w:r>
      <w:r w:rsidR="007A5357">
        <w:rPr>
          <w:rFonts w:hint="eastAsia"/>
        </w:rPr>
        <w:t>项目小组</w:t>
      </w:r>
      <w:sdt>
        <w:sdtPr>
          <w:alias w:val="输入段落文本："/>
          <w:tag w:val="输入段落文本："/>
          <w:id w:val="-1182578516"/>
          <w:placeholder>
            <w:docPart w:val="AE062291544746BDA33A0E3B0B55E2FC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的例会</w:t>
          </w:r>
        </w:sdtContent>
      </w:sdt>
      <w:r w:rsidR="000F4987" w:rsidRPr="00435B65">
        <w:rPr>
          <w:lang w:val="zh-CN" w:bidi="zh-CN"/>
        </w:rPr>
        <w:t>。</w:t>
      </w:r>
    </w:p>
    <w:p w14:paraId="3F4C4D9C" w14:textId="77777777" w:rsidR="0015180F" w:rsidRPr="00435B65" w:rsidRDefault="009213E1" w:rsidP="00781863">
      <w:pPr>
        <w:pStyle w:val="a1"/>
      </w:pPr>
      <w:sdt>
        <w:sdtPr>
          <w:alias w:val="点名："/>
          <w:tag w:val="点名："/>
          <w:id w:val="568842732"/>
          <w:placeholder>
            <w:docPart w:val="CA775C25D4F64F898A44DB4FB3A3F08E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点名</w:t>
          </w:r>
        </w:sdtContent>
      </w:sdt>
    </w:p>
    <w:p w14:paraId="6D4A208D" w14:textId="29C37D2E" w:rsidR="0015180F" w:rsidRPr="00435B65" w:rsidRDefault="009213E1" w:rsidP="00D512BB">
      <w:sdt>
        <w:sdtPr>
          <w:rPr>
            <w:rFonts w:hint="eastAsia"/>
          </w:rPr>
          <w:alias w:val="输入干事姓名："/>
          <w:tag w:val="输入干事姓名："/>
          <w:id w:val="-1785413358"/>
          <w:placeholder>
            <w:docPart w:val="B5D7B556FE9A49D3B812810BC2B7F4F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sdt>
        <w:sdtPr>
          <w:alias w:val="输入段落文本："/>
          <w:tag w:val="输入段落文本："/>
          <w:id w:val="-2053990283"/>
          <w:placeholder>
            <w:docPart w:val="A14271CE50124E16B135176CBFB16472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进行了点名。与会人员如下：</w:t>
          </w:r>
        </w:sdtContent>
      </w:sdt>
      <w:r w:rsidR="007A5357">
        <w:rPr>
          <w:rFonts w:hint="eastAsia"/>
        </w:rPr>
        <w:t>吴联想、郑航舰、王义博</w:t>
      </w:r>
      <w:r w:rsidR="006974F9">
        <w:rPr>
          <w:rFonts w:hint="eastAsia"/>
        </w:rPr>
        <w:t>、许淇凯、潘睿琪</w:t>
      </w:r>
    </w:p>
    <w:p w14:paraId="4FCFBAFB" w14:textId="77777777" w:rsidR="00B853F9" w:rsidRPr="00435B65" w:rsidRDefault="009213E1" w:rsidP="00AE1F88">
      <w:pPr>
        <w:pStyle w:val="a1"/>
      </w:pPr>
      <w:sdt>
        <w:sdtPr>
          <w:alias w:val="批准上次会议的纪要："/>
          <w:tag w:val="批准上次会议的纪要："/>
          <w:id w:val="-1073734390"/>
          <w:placeholder>
            <w:docPart w:val="68B951040BE142AC88BAA30DE3AC60A5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批准上次会议的纪要</w:t>
          </w:r>
        </w:sdtContent>
      </w:sdt>
    </w:p>
    <w:p w14:paraId="6F450F77" w14:textId="378D424B" w:rsidR="009F4E19" w:rsidRPr="00435B65" w:rsidRDefault="009213E1" w:rsidP="00B853F9">
      <w:sdt>
        <w:sdtPr>
          <w:alias w:val="干事姓名："/>
          <w:tag w:val="干事姓名："/>
          <w:id w:val="-969588454"/>
          <w:placeholder>
            <w:docPart w:val="C37F9A7E995A4832BC93DD1F4F5BDC1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25989314"/>
          <w:placeholder>
            <w:docPart w:val="E66F175C6DE045B7ABAFF7293A75CE01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宣读了上次会议的纪要。在宣读时批准了纪要。</w:t>
          </w:r>
        </w:sdtContent>
      </w:sdt>
    </w:p>
    <w:p w14:paraId="476F31BB" w14:textId="0CACC608" w:rsidR="00D50D23" w:rsidRPr="00435B65" w:rsidRDefault="00BE1C82" w:rsidP="00FD6CAB">
      <w:pPr>
        <w:pStyle w:val="a1"/>
      </w:pPr>
      <w:r>
        <w:rPr>
          <w:rFonts w:hint="eastAsia"/>
        </w:rPr>
        <w:t>会议议题</w:t>
      </w:r>
    </w:p>
    <w:p w14:paraId="0FD3A32F" w14:textId="7876B2A2" w:rsidR="00C1643D" w:rsidRPr="00B448E3" w:rsidRDefault="00BE1C82" w:rsidP="00FD6CAB">
      <w:pPr>
        <w:pStyle w:val="20"/>
        <w:rPr>
          <w:b/>
          <w:bCs/>
        </w:rPr>
      </w:pPr>
      <w:r w:rsidRPr="00B448E3">
        <w:rPr>
          <w:rFonts w:hint="eastAsia"/>
          <w:b/>
          <w:bCs/>
        </w:rPr>
        <w:t>周期性检查发现问题</w:t>
      </w:r>
    </w:p>
    <w:p w14:paraId="5B95E7D6" w14:textId="6D22DB3F" w:rsidR="00B448E3" w:rsidRDefault="00105FE4" w:rsidP="00C018C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翻转课堂</w:t>
      </w:r>
      <w:r>
        <w:t>PPT</w:t>
      </w:r>
      <w:r>
        <w:rPr>
          <w:rFonts w:hint="eastAsia"/>
        </w:rPr>
        <w:t>任务布置，需求获取阶段任务布置和实施</w:t>
      </w:r>
    </w:p>
    <w:p w14:paraId="45280A28" w14:textId="6677279E" w:rsidR="002C3D7E" w:rsidRDefault="00BE1C82" w:rsidP="00FD6CAB">
      <w:pPr>
        <w:pStyle w:val="20"/>
        <w:rPr>
          <w:b/>
          <w:bCs/>
        </w:rPr>
      </w:pPr>
      <w:r w:rsidRPr="00B448E3">
        <w:rPr>
          <w:rFonts w:hint="eastAsia"/>
          <w:b/>
          <w:bCs/>
        </w:rPr>
        <w:lastRenderedPageBreak/>
        <w:t>解决问题方案，是否调整项目计划</w:t>
      </w:r>
    </w:p>
    <w:p w14:paraId="0437D2FC" w14:textId="550E1E6D" w:rsidR="008F1A02" w:rsidRDefault="008F1A02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郑航舰：</w:t>
      </w:r>
      <w:r w:rsidR="00105FE4">
        <w:rPr>
          <w:rFonts w:hint="eastAsia"/>
        </w:rPr>
        <w:t>选择产品代表，建立核心队伍，翻转课堂P</w:t>
      </w:r>
      <w:r w:rsidR="00105FE4">
        <w:t>PT</w:t>
      </w:r>
      <w:r w:rsidR="00105FE4">
        <w:rPr>
          <w:rFonts w:hint="eastAsia"/>
        </w:rPr>
        <w:t>第五章</w:t>
      </w:r>
    </w:p>
    <w:p w14:paraId="19A8A8C8" w14:textId="2FFCCBBD" w:rsidR="008F1A02" w:rsidRDefault="008F1A02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潘睿琪：</w:t>
      </w:r>
      <w:r w:rsidR="00105FE4">
        <w:rPr>
          <w:rFonts w:hint="eastAsia"/>
        </w:rPr>
        <w:t>检查问题报告，需求重用，翻转课堂P</w:t>
      </w:r>
      <w:r w:rsidR="00105FE4">
        <w:t>PT</w:t>
      </w:r>
      <w:r w:rsidR="00105FE4">
        <w:rPr>
          <w:rFonts w:hint="eastAsia"/>
        </w:rPr>
        <w:t>第七章</w:t>
      </w:r>
      <w:r w:rsidR="008802B7">
        <w:t xml:space="preserve"> </w:t>
      </w:r>
    </w:p>
    <w:p w14:paraId="1563F998" w14:textId="0F4E78CA" w:rsidR="008F1A02" w:rsidRDefault="008F1A02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许淇凯：</w:t>
      </w:r>
      <w:r w:rsidR="00105FE4">
        <w:rPr>
          <w:rFonts w:hint="eastAsia"/>
        </w:rPr>
        <w:t>确定使用实例，翻转课堂P</w:t>
      </w:r>
      <w:r w:rsidR="00105FE4">
        <w:t>PT</w:t>
      </w:r>
      <w:r w:rsidR="00105FE4">
        <w:rPr>
          <w:rFonts w:hint="eastAsia"/>
        </w:rPr>
        <w:t>第八章</w:t>
      </w:r>
      <w:r w:rsidR="00105FE4">
        <w:t xml:space="preserve"> </w:t>
      </w:r>
      <w:r w:rsidR="00105FE4">
        <w:rPr>
          <w:rFonts w:hint="eastAsia"/>
        </w:rPr>
        <w:t>，P</w:t>
      </w:r>
      <w:r w:rsidR="00105FE4">
        <w:t>PT</w:t>
      </w:r>
      <w:r w:rsidR="00105FE4">
        <w:rPr>
          <w:rFonts w:hint="eastAsia"/>
        </w:rPr>
        <w:t>制作</w:t>
      </w:r>
    </w:p>
    <w:p w14:paraId="52011931" w14:textId="45DC0CE9" w:rsidR="008F1A02" w:rsidRDefault="008F1A02" w:rsidP="008F1A02">
      <w:pPr>
        <w:pStyle w:val="20"/>
        <w:numPr>
          <w:ilvl w:val="0"/>
          <w:numId w:val="0"/>
        </w:numPr>
        <w:ind w:left="1310"/>
        <w:rPr>
          <w:rFonts w:hint="eastAsia"/>
        </w:rPr>
      </w:pPr>
      <w:r>
        <w:rPr>
          <w:rFonts w:hint="eastAsia"/>
        </w:rPr>
        <w:t>王义博：</w:t>
      </w:r>
      <w:r w:rsidR="00B00DE0">
        <w:rPr>
          <w:rFonts w:hint="eastAsia"/>
        </w:rPr>
        <w:t>分析用户工作流程，确定质量属性，翻转课堂P</w:t>
      </w:r>
      <w:r w:rsidR="00B00DE0">
        <w:t>PT</w:t>
      </w:r>
      <w:r w:rsidR="00B00DE0">
        <w:rPr>
          <w:rFonts w:hint="eastAsia"/>
        </w:rPr>
        <w:t>第四章</w:t>
      </w:r>
    </w:p>
    <w:p w14:paraId="29882295" w14:textId="551C1748" w:rsidR="00F27154" w:rsidRDefault="00F27154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吴联想：</w:t>
      </w:r>
      <w:r w:rsidR="00B00DE0">
        <w:rPr>
          <w:rFonts w:hint="eastAsia"/>
        </w:rPr>
        <w:t>编写项目视图与范围，用户群分类，翻转课堂P</w:t>
      </w:r>
      <w:r w:rsidR="00B00DE0">
        <w:t>PT</w:t>
      </w:r>
      <w:r w:rsidR="00B00DE0">
        <w:rPr>
          <w:rFonts w:hint="eastAsia"/>
        </w:rPr>
        <w:t>第六章，P</w:t>
      </w:r>
      <w:r w:rsidR="00B00DE0">
        <w:t>PT</w:t>
      </w:r>
      <w:r w:rsidR="00B00DE0">
        <w:rPr>
          <w:rFonts w:hint="eastAsia"/>
        </w:rPr>
        <w:t>制作</w:t>
      </w:r>
      <w:r w:rsidR="00B00DE0">
        <w:t xml:space="preserve"> </w:t>
      </w:r>
    </w:p>
    <w:p w14:paraId="31B6000C" w14:textId="77EF146D" w:rsidR="00B00DE0" w:rsidRDefault="00B00DE0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任务变动体现在project的修改上</w:t>
      </w:r>
    </w:p>
    <w:p w14:paraId="456E1EAC" w14:textId="06BB08BC" w:rsidR="008F1A02" w:rsidRPr="008F1A02" w:rsidRDefault="008802B7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上述任务</w:t>
      </w:r>
      <w:r w:rsidR="00B00DE0">
        <w:rPr>
          <w:rFonts w:hint="eastAsia"/>
        </w:rPr>
        <w:t>检查</w:t>
      </w:r>
      <w:r w:rsidR="008F1A02">
        <w:rPr>
          <w:rFonts w:hint="eastAsia"/>
        </w:rPr>
        <w:t>时间为本周</w:t>
      </w:r>
      <w:r w:rsidR="00B00DE0">
        <w:rPr>
          <w:rFonts w:hint="eastAsia"/>
        </w:rPr>
        <w:t>六</w:t>
      </w:r>
      <w:r w:rsidR="008F1A02">
        <w:rPr>
          <w:rFonts w:hint="eastAsia"/>
        </w:rPr>
        <w:t>晚6：00</w:t>
      </w:r>
    </w:p>
    <w:p w14:paraId="2C1A7055" w14:textId="102E995A" w:rsidR="002C3D7E" w:rsidRDefault="00BE1C82" w:rsidP="00FD6CAB">
      <w:pPr>
        <w:pStyle w:val="20"/>
        <w:rPr>
          <w:b/>
          <w:bCs/>
        </w:rPr>
      </w:pPr>
      <w:r w:rsidRPr="002771CB">
        <w:rPr>
          <w:rFonts w:hint="eastAsia"/>
          <w:b/>
          <w:bCs/>
        </w:rPr>
        <w:t>下一周/下一个阶段的调整</w:t>
      </w:r>
    </w:p>
    <w:p w14:paraId="66BDC339" w14:textId="2A037E00" w:rsidR="001F764F" w:rsidRPr="001F764F" w:rsidRDefault="008F1A02" w:rsidP="001F764F">
      <w:pPr>
        <w:pStyle w:val="20"/>
        <w:numPr>
          <w:ilvl w:val="0"/>
          <w:numId w:val="0"/>
        </w:numPr>
        <w:ind w:left="1310"/>
        <w:rPr>
          <w:rFonts w:hint="eastAsia"/>
        </w:rPr>
      </w:pPr>
      <w:r>
        <w:rPr>
          <w:rFonts w:hint="eastAsia"/>
        </w:rPr>
        <w:t>下一周是第</w:t>
      </w:r>
      <w:r w:rsidR="00B00DE0">
        <w:rPr>
          <w:rFonts w:hint="eastAsia"/>
        </w:rPr>
        <w:t>三</w:t>
      </w:r>
      <w:r>
        <w:rPr>
          <w:rFonts w:hint="eastAsia"/>
        </w:rPr>
        <w:t>次</w:t>
      </w:r>
      <w:r w:rsidR="001F764F">
        <w:rPr>
          <w:rFonts w:hint="eastAsia"/>
        </w:rPr>
        <w:t>U</w:t>
      </w:r>
      <w:r w:rsidR="001F764F">
        <w:t>ML</w:t>
      </w:r>
      <w:r w:rsidR="001F764F">
        <w:rPr>
          <w:rFonts w:hint="eastAsia"/>
        </w:rPr>
        <w:t>翻转课堂P</w:t>
      </w:r>
      <w:r w:rsidR="001F764F">
        <w:t>PT</w:t>
      </w:r>
      <w:r>
        <w:rPr>
          <w:rFonts w:hint="eastAsia"/>
        </w:rPr>
        <w:t>的验收，还有第</w:t>
      </w:r>
      <w:r w:rsidR="00B00DE0">
        <w:rPr>
          <w:rFonts w:hint="eastAsia"/>
        </w:rPr>
        <w:t>四</w:t>
      </w:r>
      <w:r>
        <w:rPr>
          <w:rFonts w:hint="eastAsia"/>
        </w:rPr>
        <w:t>次U</w:t>
      </w:r>
      <w:r>
        <w:t>ML</w:t>
      </w:r>
      <w:r>
        <w:rPr>
          <w:rFonts w:hint="eastAsia"/>
        </w:rPr>
        <w:t>翻转课堂P</w:t>
      </w:r>
      <w:r>
        <w:t>PT</w:t>
      </w:r>
      <w:r>
        <w:rPr>
          <w:rFonts w:hint="eastAsia"/>
        </w:rPr>
        <w:t>的制作</w:t>
      </w:r>
      <w:r w:rsidR="008802B7">
        <w:rPr>
          <w:rFonts w:hint="eastAsia"/>
        </w:rPr>
        <w:t>，</w:t>
      </w:r>
      <w:r w:rsidR="00F27154">
        <w:rPr>
          <w:rFonts w:hint="eastAsia"/>
        </w:rPr>
        <w:t>项目需求的第</w:t>
      </w:r>
      <w:r w:rsidR="00B00DE0">
        <w:rPr>
          <w:rFonts w:hint="eastAsia"/>
        </w:rPr>
        <w:t>二</w:t>
      </w:r>
      <w:r w:rsidR="00F27154">
        <w:rPr>
          <w:rFonts w:hint="eastAsia"/>
        </w:rPr>
        <w:t>阶段</w:t>
      </w:r>
    </w:p>
    <w:p w14:paraId="09CDBD50" w14:textId="77777777" w:rsidR="0015180F" w:rsidRPr="00435B65" w:rsidRDefault="009213E1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F201473D7A1D4813ADE58EDA772C9B2D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14:paraId="34E44A7B" w14:textId="41181CF7" w:rsidR="00680296" w:rsidRPr="00435B65" w:rsidRDefault="009213E1" w:rsidP="00D512BB">
      <w:sdt>
        <w:sdtPr>
          <w:rPr>
            <w:rFonts w:hint="eastAsia"/>
          </w:rPr>
          <w:alias w:val="主持人姓名："/>
          <w:tag w:val="主持人姓名："/>
          <w:id w:val="-1874911055"/>
          <w:placeholder>
            <w:docPart w:val="8936C3CF21884A4891B34D266DE936C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r w:rsidR="002C3D7E" w:rsidRPr="00435B65">
        <w:rPr>
          <w:lang w:val="zh-CN" w:bidi="zh-CN"/>
        </w:rPr>
        <w:t>在</w:t>
      </w:r>
      <w:r w:rsidR="001F764F">
        <w:rPr>
          <w:rFonts w:hint="eastAsia"/>
        </w:rPr>
        <w:t>2022.3.</w:t>
      </w:r>
      <w:r w:rsidR="00B00DE0">
        <w:rPr>
          <w:rFonts w:hint="eastAsia"/>
        </w:rPr>
        <w:t>23</w:t>
      </w:r>
      <w:r w:rsidR="001F764F">
        <w:rPr>
          <w:rFonts w:hint="eastAsia"/>
        </w:rPr>
        <w:t>晚</w:t>
      </w:r>
      <w:r w:rsidR="00B00DE0">
        <w:rPr>
          <w:rFonts w:hint="eastAsia"/>
        </w:rPr>
        <w:t>9</w:t>
      </w:r>
      <w:r w:rsidR="001F764F">
        <w:rPr>
          <w:rFonts w:hint="eastAsia"/>
        </w:rPr>
        <w:t>：30</w:t>
      </w:r>
      <w:sdt>
        <w:sdtPr>
          <w:alias w:val="输入段落文本："/>
          <w:tag w:val="输入段落文本："/>
          <w:id w:val="-1785491353"/>
          <w:placeholder>
            <w:docPart w:val="0FF0FD443AA6489DA7630E5F84E8EB7A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宣布休会</w:t>
          </w:r>
        </w:sdtContent>
      </w:sdt>
      <w:r w:rsidR="002C3D7E" w:rsidRPr="00435B65">
        <w:rPr>
          <w:lang w:val="zh-CN" w:bidi="zh-CN"/>
        </w:rPr>
        <w:t>。</w:t>
      </w:r>
    </w:p>
    <w:p w14:paraId="350A0ECD" w14:textId="3C5B4AB9" w:rsidR="008E476B" w:rsidRPr="00435B65" w:rsidRDefault="009213E1" w:rsidP="00D512BB">
      <w:sdt>
        <w:sdtPr>
          <w:alias w:val="纪要提交者："/>
          <w:tag w:val="纪要提交者："/>
          <w:id w:val="915436728"/>
          <w:placeholder>
            <w:docPart w:val="CC36654D27A341139ABF7B6B0150646C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p w14:paraId="5DE69833" w14:textId="79464FB8" w:rsidR="00D512BB" w:rsidRPr="00435B65" w:rsidRDefault="009213E1" w:rsidP="00DC6078">
      <w:sdt>
        <w:sdtPr>
          <w:alias w:val="纪要审批者："/>
          <w:tag w:val="纪要审批者："/>
          <w:id w:val="793186629"/>
          <w:placeholder>
            <w:docPart w:val="6BA0E043A9DC44769F46DC207E2851D3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sectPr w:rsidR="00D512BB" w:rsidRPr="00435B65" w:rsidSect="00435B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2FD34" w14:textId="77777777" w:rsidR="009213E1" w:rsidRDefault="009213E1" w:rsidP="001E7D29">
      <w:pPr>
        <w:spacing w:after="0" w:line="240" w:lineRule="auto"/>
      </w:pPr>
      <w:r>
        <w:separator/>
      </w:r>
    </w:p>
  </w:endnote>
  <w:endnote w:type="continuationSeparator" w:id="0">
    <w:p w14:paraId="3B2F85EE" w14:textId="77777777" w:rsidR="009213E1" w:rsidRDefault="009213E1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BC6C5" w14:textId="77777777"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72EDE" w14:textId="77777777"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119A" w14:textId="77777777"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BA92F" w14:textId="77777777" w:rsidR="009213E1" w:rsidRDefault="009213E1" w:rsidP="001E7D29">
      <w:pPr>
        <w:spacing w:after="0" w:line="240" w:lineRule="auto"/>
      </w:pPr>
      <w:r>
        <w:separator/>
      </w:r>
    </w:p>
  </w:footnote>
  <w:footnote w:type="continuationSeparator" w:id="0">
    <w:p w14:paraId="2CA4933F" w14:textId="77777777" w:rsidR="009213E1" w:rsidRDefault="009213E1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1DD2D" w14:textId="77777777"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6512E" w14:textId="77777777"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7B662" w14:textId="77777777"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1"/>
  </w:num>
  <w:num w:numId="30">
    <w:abstractNumId w:val="25"/>
  </w:num>
  <w:num w:numId="31">
    <w:abstractNumId w:val="38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6"/>
  </w:num>
  <w:num w:numId="39">
    <w:abstractNumId w:val="37"/>
  </w:num>
  <w:num w:numId="40">
    <w:abstractNumId w:val="29"/>
  </w:num>
  <w:num w:numId="41">
    <w:abstractNumId w:val="32"/>
  </w:num>
  <w:num w:numId="42">
    <w:abstractNumId w:val="23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EC"/>
    <w:rsid w:val="00057671"/>
    <w:rsid w:val="000D445D"/>
    <w:rsid w:val="000F4987"/>
    <w:rsid w:val="000F65EC"/>
    <w:rsid w:val="00105FE4"/>
    <w:rsid w:val="0011573E"/>
    <w:rsid w:val="001269DE"/>
    <w:rsid w:val="00140DAE"/>
    <w:rsid w:val="0015180F"/>
    <w:rsid w:val="001746FC"/>
    <w:rsid w:val="00193653"/>
    <w:rsid w:val="001C329C"/>
    <w:rsid w:val="001E7D29"/>
    <w:rsid w:val="001F764F"/>
    <w:rsid w:val="002404F5"/>
    <w:rsid w:val="00275260"/>
    <w:rsid w:val="00276FA1"/>
    <w:rsid w:val="002771CB"/>
    <w:rsid w:val="00285B87"/>
    <w:rsid w:val="00291B4A"/>
    <w:rsid w:val="002C3D7E"/>
    <w:rsid w:val="0032131A"/>
    <w:rsid w:val="003310BF"/>
    <w:rsid w:val="00333DF8"/>
    <w:rsid w:val="0033620E"/>
    <w:rsid w:val="00357641"/>
    <w:rsid w:val="00360B6E"/>
    <w:rsid w:val="00361DEE"/>
    <w:rsid w:val="00364157"/>
    <w:rsid w:val="00394EF4"/>
    <w:rsid w:val="003A7BC0"/>
    <w:rsid w:val="00410612"/>
    <w:rsid w:val="00411F8B"/>
    <w:rsid w:val="00435B65"/>
    <w:rsid w:val="00450670"/>
    <w:rsid w:val="004724BD"/>
    <w:rsid w:val="00477352"/>
    <w:rsid w:val="00491C23"/>
    <w:rsid w:val="004B5C09"/>
    <w:rsid w:val="004E227E"/>
    <w:rsid w:val="00500DD1"/>
    <w:rsid w:val="00521AE3"/>
    <w:rsid w:val="00535B54"/>
    <w:rsid w:val="00554276"/>
    <w:rsid w:val="005C1E59"/>
    <w:rsid w:val="005E0ED9"/>
    <w:rsid w:val="0061395F"/>
    <w:rsid w:val="00616B41"/>
    <w:rsid w:val="00620AE8"/>
    <w:rsid w:val="0064628C"/>
    <w:rsid w:val="0065214E"/>
    <w:rsid w:val="00655EE2"/>
    <w:rsid w:val="00680296"/>
    <w:rsid w:val="00681E60"/>
    <w:rsid w:val="006853BC"/>
    <w:rsid w:val="00687389"/>
    <w:rsid w:val="006928C1"/>
    <w:rsid w:val="006974F9"/>
    <w:rsid w:val="006E19EC"/>
    <w:rsid w:val="006F03D4"/>
    <w:rsid w:val="00700B1F"/>
    <w:rsid w:val="00711091"/>
    <w:rsid w:val="007257E9"/>
    <w:rsid w:val="00740105"/>
    <w:rsid w:val="00744B1E"/>
    <w:rsid w:val="00756D9C"/>
    <w:rsid w:val="007619BD"/>
    <w:rsid w:val="00771C24"/>
    <w:rsid w:val="00781863"/>
    <w:rsid w:val="007A090A"/>
    <w:rsid w:val="007A5357"/>
    <w:rsid w:val="007D5836"/>
    <w:rsid w:val="007F34A4"/>
    <w:rsid w:val="00815563"/>
    <w:rsid w:val="008240DA"/>
    <w:rsid w:val="008429E5"/>
    <w:rsid w:val="00867EA4"/>
    <w:rsid w:val="008802B7"/>
    <w:rsid w:val="00897D88"/>
    <w:rsid w:val="008A0319"/>
    <w:rsid w:val="008D43E9"/>
    <w:rsid w:val="008E3C0E"/>
    <w:rsid w:val="008E476B"/>
    <w:rsid w:val="008E7391"/>
    <w:rsid w:val="008F1A02"/>
    <w:rsid w:val="009213E1"/>
    <w:rsid w:val="00927C63"/>
    <w:rsid w:val="00932F50"/>
    <w:rsid w:val="0094637B"/>
    <w:rsid w:val="00955A78"/>
    <w:rsid w:val="009640D0"/>
    <w:rsid w:val="00974F76"/>
    <w:rsid w:val="009921B8"/>
    <w:rsid w:val="009D4984"/>
    <w:rsid w:val="009D6901"/>
    <w:rsid w:val="009F4E19"/>
    <w:rsid w:val="00A07662"/>
    <w:rsid w:val="00A21B71"/>
    <w:rsid w:val="00A37F9E"/>
    <w:rsid w:val="00A40085"/>
    <w:rsid w:val="00A47DF6"/>
    <w:rsid w:val="00A9231C"/>
    <w:rsid w:val="00AA2532"/>
    <w:rsid w:val="00AE1F88"/>
    <w:rsid w:val="00AE361F"/>
    <w:rsid w:val="00AE5370"/>
    <w:rsid w:val="00B00DE0"/>
    <w:rsid w:val="00B247A9"/>
    <w:rsid w:val="00B435B5"/>
    <w:rsid w:val="00B448E3"/>
    <w:rsid w:val="00B565D8"/>
    <w:rsid w:val="00B5779A"/>
    <w:rsid w:val="00B577F0"/>
    <w:rsid w:val="00B64D24"/>
    <w:rsid w:val="00B7147D"/>
    <w:rsid w:val="00B75CFC"/>
    <w:rsid w:val="00B853F9"/>
    <w:rsid w:val="00BB018B"/>
    <w:rsid w:val="00BD1747"/>
    <w:rsid w:val="00BE1C82"/>
    <w:rsid w:val="00C018C7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53A93"/>
    <w:rsid w:val="00E557A0"/>
    <w:rsid w:val="00E95706"/>
    <w:rsid w:val="00EF6435"/>
    <w:rsid w:val="00F10F6B"/>
    <w:rsid w:val="00F23697"/>
    <w:rsid w:val="00F27154"/>
    <w:rsid w:val="00F36BB7"/>
    <w:rsid w:val="00F82A6F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teal"/>
    </o:shapedefaults>
    <o:shapelayout v:ext="edit">
      <o:idmap v:ext="edit" data="2"/>
    </o:shapelayout>
  </w:shapeDefaults>
  <w:decimalSymbol w:val="."/>
  <w:listSeparator w:val=","/>
  <w14:docId w14:val="0638BFB9"/>
  <w15:docId w15:val="{88507274-C2E1-412A-ADFD-BE5DBF22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semiHidden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23B233060A4786800D605D84F845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5ABB58-E427-499D-9823-9FC6A1DF54DE}"/>
      </w:docPartPr>
      <w:docPartBody>
        <w:p w:rsidR="008C714B" w:rsidRDefault="003F7C4E">
          <w:pPr>
            <w:pStyle w:val="3323B233060A4786800D605D84F84561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682E3989338B4522A1421D3EE3A0B1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7F0B24-D8DF-474E-A33D-83E9157BEEEF}"/>
      </w:docPartPr>
      <w:docPartBody>
        <w:p w:rsidR="008C714B" w:rsidRDefault="003F7C4E">
          <w:pPr>
            <w:pStyle w:val="682E3989338B4522A1421D3EE3A0B1CC"/>
          </w:pPr>
          <w:r w:rsidRPr="00435B65">
            <w:rPr>
              <w:lang w:val="zh-CN" w:bidi="zh-CN"/>
            </w:rPr>
            <w:t>宣布开会</w:t>
          </w:r>
        </w:p>
      </w:docPartBody>
    </w:docPart>
    <w:docPart>
      <w:docPartPr>
        <w:name w:val="BDF2F98CDE2A4B1995F38E619B8253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00F35A-DC39-4423-832B-59742E42E43F}"/>
      </w:docPartPr>
      <w:docPartBody>
        <w:p w:rsidR="008C714B" w:rsidRDefault="003F7C4E">
          <w:pPr>
            <w:pStyle w:val="BDF2F98CDE2A4B1995F38E619B8253EB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1A71B52428F345E5B39419EB7BAD46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229E91-B38B-4EE7-B18F-7309D3EB7CF7}"/>
      </w:docPartPr>
      <w:docPartBody>
        <w:p w:rsidR="008C714B" w:rsidRDefault="003F7C4E">
          <w:pPr>
            <w:pStyle w:val="1A71B52428F345E5B39419EB7BAD46CE"/>
          </w:pPr>
          <w:r w:rsidRPr="00435B65">
            <w:rPr>
              <w:lang w:val="zh-CN" w:bidi="zh-CN"/>
            </w:rPr>
            <w:t>于</w:t>
          </w:r>
        </w:p>
      </w:docPartBody>
    </w:docPart>
    <w:docPart>
      <w:docPartPr>
        <w:name w:val="DEE95DBD3B5845E6BAB576B85F1D50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D9A744-2B2D-4570-B0C9-62D65F54D4EA}"/>
      </w:docPartPr>
      <w:docPartBody>
        <w:p w:rsidR="008C714B" w:rsidRDefault="003F7C4E">
          <w:pPr>
            <w:pStyle w:val="DEE95DBD3B5845E6BAB576B85F1D507F"/>
          </w:pPr>
          <w:r w:rsidRPr="00435B65">
            <w:rPr>
              <w:lang w:val="zh-CN" w:bidi="zh-CN"/>
            </w:rPr>
            <w:t>在</w:t>
          </w:r>
        </w:p>
      </w:docPartBody>
    </w:docPart>
    <w:docPart>
      <w:docPartPr>
        <w:name w:val="0823CCD5975E457D9FACC23725AA42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3C2435-5C38-4891-9D1F-85D29D67E1B0}"/>
      </w:docPartPr>
      <w:docPartBody>
        <w:p w:rsidR="008C714B" w:rsidRDefault="003F7C4E">
          <w:pPr>
            <w:pStyle w:val="0823CCD5975E457D9FACC23725AA42F5"/>
          </w:pPr>
          <w:r w:rsidRPr="00435B65">
            <w:rPr>
              <w:lang w:val="zh-CN" w:bidi="zh-CN"/>
            </w:rPr>
            <w:t>宣布召开</w:t>
          </w:r>
        </w:p>
      </w:docPartBody>
    </w:docPart>
    <w:docPart>
      <w:docPartPr>
        <w:name w:val="AE062291544746BDA33A0E3B0B55E2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3004B3-F81E-4573-A1DC-575FF42FCD63}"/>
      </w:docPartPr>
      <w:docPartBody>
        <w:p w:rsidR="008C714B" w:rsidRDefault="003F7C4E">
          <w:pPr>
            <w:pStyle w:val="AE062291544746BDA33A0E3B0B55E2FC"/>
          </w:pPr>
          <w:r w:rsidRPr="00435B65">
            <w:rPr>
              <w:lang w:val="zh-CN" w:bidi="zh-CN"/>
            </w:rPr>
            <w:t>的例会</w:t>
          </w:r>
        </w:p>
      </w:docPartBody>
    </w:docPart>
    <w:docPart>
      <w:docPartPr>
        <w:name w:val="CA775C25D4F64F898A44DB4FB3A3F0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D3E8F7-AC98-49F6-B406-B19D0ACBA3EA}"/>
      </w:docPartPr>
      <w:docPartBody>
        <w:p w:rsidR="008C714B" w:rsidRDefault="003F7C4E">
          <w:pPr>
            <w:pStyle w:val="CA775C25D4F64F898A44DB4FB3A3F08E"/>
          </w:pPr>
          <w:r w:rsidRPr="00435B65">
            <w:rPr>
              <w:lang w:val="zh-CN" w:bidi="zh-CN"/>
            </w:rPr>
            <w:t>点名</w:t>
          </w:r>
        </w:p>
      </w:docPartBody>
    </w:docPart>
    <w:docPart>
      <w:docPartPr>
        <w:name w:val="B5D7B556FE9A49D3B812810BC2B7F4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04AC6B-4A40-4E75-8FDD-F8411F0A135F}"/>
      </w:docPartPr>
      <w:docPartBody>
        <w:p w:rsidR="008C714B" w:rsidRDefault="003F7C4E">
          <w:pPr>
            <w:pStyle w:val="B5D7B556FE9A49D3B812810BC2B7F4F8"/>
          </w:pPr>
          <w:r w:rsidRPr="00435B65">
            <w:rPr>
              <w:rStyle w:val="a4"/>
              <w:lang w:val="zh-CN" w:bidi="zh-CN"/>
            </w:rPr>
            <w:t>干事姓名</w:t>
          </w:r>
        </w:p>
      </w:docPartBody>
    </w:docPart>
    <w:docPart>
      <w:docPartPr>
        <w:name w:val="A14271CE50124E16B135176CBFB164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D492A9-5EF9-40BA-8451-E91DAC41E2D6}"/>
      </w:docPartPr>
      <w:docPartBody>
        <w:p w:rsidR="008C714B" w:rsidRDefault="003F7C4E">
          <w:pPr>
            <w:pStyle w:val="A14271CE50124E16B135176CBFB16472"/>
          </w:pPr>
          <w:r w:rsidRPr="00435B65">
            <w:rPr>
              <w:lang w:val="zh-CN" w:bidi="zh-CN"/>
            </w:rPr>
            <w:t>进行了点名。与会人员如下：</w:t>
          </w:r>
        </w:p>
      </w:docPartBody>
    </w:docPart>
    <w:docPart>
      <w:docPartPr>
        <w:name w:val="68B951040BE142AC88BAA30DE3AC60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D7BCFF-A350-4F5A-81CE-719A99E065A9}"/>
      </w:docPartPr>
      <w:docPartBody>
        <w:p w:rsidR="008C714B" w:rsidRDefault="003F7C4E">
          <w:pPr>
            <w:pStyle w:val="68B951040BE142AC88BAA30DE3AC60A5"/>
          </w:pPr>
          <w:r w:rsidRPr="00435B65">
            <w:rPr>
              <w:lang w:val="zh-CN" w:bidi="zh-CN"/>
            </w:rPr>
            <w:t>批准上次会议的纪要</w:t>
          </w:r>
        </w:p>
      </w:docPartBody>
    </w:docPart>
    <w:docPart>
      <w:docPartPr>
        <w:name w:val="C37F9A7E995A4832BC93DD1F4F5BDC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DE4E5D-FC38-478A-845B-2534FD45CC2D}"/>
      </w:docPartPr>
      <w:docPartBody>
        <w:p w:rsidR="008C714B" w:rsidRDefault="003F7C4E">
          <w:pPr>
            <w:pStyle w:val="C37F9A7E995A4832BC93DD1F4F5BDC11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E66F175C6DE045B7ABAFF7293A75CE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41F01-8591-44F4-BC27-D4C2395CCB6D}"/>
      </w:docPartPr>
      <w:docPartBody>
        <w:p w:rsidR="008C714B" w:rsidRDefault="003F7C4E">
          <w:pPr>
            <w:pStyle w:val="E66F175C6DE045B7ABAFF7293A75CE01"/>
          </w:pPr>
          <w:r w:rsidRPr="00435B65">
            <w:rPr>
              <w:lang w:val="zh-CN" w:bidi="zh-CN"/>
            </w:rPr>
            <w:t>宣读了上次会议的纪要。在宣读时批准了纪要。</w:t>
          </w:r>
        </w:p>
      </w:docPartBody>
    </w:docPart>
    <w:docPart>
      <w:docPartPr>
        <w:name w:val="F201473D7A1D4813ADE58EDA772C9B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486F6F-3308-46E3-AB8E-DADDF09BD5D3}"/>
      </w:docPartPr>
      <w:docPartBody>
        <w:p w:rsidR="008C714B" w:rsidRDefault="003F7C4E">
          <w:pPr>
            <w:pStyle w:val="F201473D7A1D4813ADE58EDA772C9B2D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8936C3CF21884A4891B34D266DE936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7EC8CD-86D3-4223-98A9-7F406F0150C8}"/>
      </w:docPartPr>
      <w:docPartBody>
        <w:p w:rsidR="008C714B" w:rsidRDefault="003F7C4E">
          <w:pPr>
            <w:pStyle w:val="8936C3CF21884A4891B34D266DE936CC"/>
          </w:pPr>
          <w:r w:rsidRPr="00435B65">
            <w:rPr>
              <w:lang w:val="zh-CN" w:bidi="zh-CN"/>
            </w:rPr>
            <w:t>主持人姓名</w:t>
          </w:r>
        </w:p>
      </w:docPartBody>
    </w:docPart>
    <w:docPart>
      <w:docPartPr>
        <w:name w:val="0FF0FD443AA6489DA7630E5F84E8EB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DF820D-C3E2-4713-B89D-DA2DC609E7DB}"/>
      </w:docPartPr>
      <w:docPartBody>
        <w:p w:rsidR="008C714B" w:rsidRDefault="003F7C4E">
          <w:pPr>
            <w:pStyle w:val="0FF0FD443AA6489DA7630E5F84E8EB7A"/>
          </w:pPr>
          <w:r w:rsidRPr="00435B65">
            <w:rPr>
              <w:lang w:val="zh-CN" w:bidi="zh-CN"/>
            </w:rPr>
            <w:t>宣布休会</w:t>
          </w:r>
        </w:p>
      </w:docPartBody>
    </w:docPart>
    <w:docPart>
      <w:docPartPr>
        <w:name w:val="CC36654D27A341139ABF7B6B015064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884C37-1E55-4514-9D65-38D280F2EE8F}"/>
      </w:docPartPr>
      <w:docPartBody>
        <w:p w:rsidR="008C714B" w:rsidRDefault="003F7C4E">
          <w:pPr>
            <w:pStyle w:val="CC36654D27A341139ABF7B6B0150646C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6BA0E043A9DC44769F46DC207E2851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1AE0E5-6EAA-4F67-BFA7-C85B5A2967F8}"/>
      </w:docPartPr>
      <w:docPartBody>
        <w:p w:rsidR="008C714B" w:rsidRDefault="003F7C4E">
          <w:pPr>
            <w:pStyle w:val="6BA0E043A9DC44769F46DC207E2851D3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4E"/>
    <w:rsid w:val="002B2B0C"/>
    <w:rsid w:val="00317848"/>
    <w:rsid w:val="003B58F0"/>
    <w:rsid w:val="003F7C4E"/>
    <w:rsid w:val="00406AD2"/>
    <w:rsid w:val="00577DCD"/>
    <w:rsid w:val="007E439F"/>
    <w:rsid w:val="008C714B"/>
    <w:rsid w:val="008E1A7F"/>
    <w:rsid w:val="00AC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323B233060A4786800D605D84F84561">
    <w:name w:val="3323B233060A4786800D605D84F84561"/>
    <w:pPr>
      <w:widowControl w:val="0"/>
      <w:jc w:val="both"/>
    </w:pPr>
  </w:style>
  <w:style w:type="paragraph" w:customStyle="1" w:styleId="682E3989338B4522A1421D3EE3A0B1CC">
    <w:name w:val="682E3989338B4522A1421D3EE3A0B1CC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F2F98CDE2A4B1995F38E619B8253EB">
    <w:name w:val="BDF2F98CDE2A4B1995F38E619B8253EB"/>
    <w:pPr>
      <w:widowControl w:val="0"/>
      <w:jc w:val="both"/>
    </w:pPr>
  </w:style>
  <w:style w:type="paragraph" w:customStyle="1" w:styleId="1A71B52428F345E5B39419EB7BAD46CE">
    <w:name w:val="1A71B52428F345E5B39419EB7BAD46CE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DEE95DBD3B5845E6BAB576B85F1D507F">
    <w:name w:val="DEE95DBD3B5845E6BAB576B85F1D507F"/>
    <w:pPr>
      <w:widowControl w:val="0"/>
      <w:jc w:val="both"/>
    </w:pPr>
  </w:style>
  <w:style w:type="paragraph" w:customStyle="1" w:styleId="0823CCD5975E457D9FACC23725AA42F5">
    <w:name w:val="0823CCD5975E457D9FACC23725AA42F5"/>
    <w:pPr>
      <w:widowControl w:val="0"/>
      <w:jc w:val="both"/>
    </w:pPr>
  </w:style>
  <w:style w:type="paragraph" w:customStyle="1" w:styleId="AE062291544746BDA33A0E3B0B55E2FC">
    <w:name w:val="AE062291544746BDA33A0E3B0B55E2FC"/>
    <w:pPr>
      <w:widowControl w:val="0"/>
      <w:jc w:val="both"/>
    </w:pPr>
  </w:style>
  <w:style w:type="paragraph" w:customStyle="1" w:styleId="CA775C25D4F64F898A44DB4FB3A3F08E">
    <w:name w:val="CA775C25D4F64F898A44DB4FB3A3F08E"/>
    <w:pPr>
      <w:widowControl w:val="0"/>
      <w:jc w:val="both"/>
    </w:pPr>
  </w:style>
  <w:style w:type="paragraph" w:customStyle="1" w:styleId="B5D7B556FE9A49D3B812810BC2B7F4F8">
    <w:name w:val="B5D7B556FE9A49D3B812810BC2B7F4F8"/>
    <w:pPr>
      <w:widowControl w:val="0"/>
      <w:jc w:val="both"/>
    </w:pPr>
  </w:style>
  <w:style w:type="paragraph" w:customStyle="1" w:styleId="A14271CE50124E16B135176CBFB16472">
    <w:name w:val="A14271CE50124E16B135176CBFB16472"/>
    <w:pPr>
      <w:widowControl w:val="0"/>
      <w:jc w:val="both"/>
    </w:pPr>
  </w:style>
  <w:style w:type="paragraph" w:customStyle="1" w:styleId="68B951040BE142AC88BAA30DE3AC60A5">
    <w:name w:val="68B951040BE142AC88BAA30DE3AC60A5"/>
    <w:pPr>
      <w:widowControl w:val="0"/>
      <w:jc w:val="both"/>
    </w:pPr>
  </w:style>
  <w:style w:type="paragraph" w:customStyle="1" w:styleId="C37F9A7E995A4832BC93DD1F4F5BDC11">
    <w:name w:val="C37F9A7E995A4832BC93DD1F4F5BDC11"/>
    <w:pPr>
      <w:widowControl w:val="0"/>
      <w:jc w:val="both"/>
    </w:pPr>
  </w:style>
  <w:style w:type="paragraph" w:customStyle="1" w:styleId="E66F175C6DE045B7ABAFF7293A75CE01">
    <w:name w:val="E66F175C6DE045B7ABAFF7293A75CE01"/>
    <w:pPr>
      <w:widowControl w:val="0"/>
      <w:jc w:val="both"/>
    </w:pPr>
  </w:style>
  <w:style w:type="paragraph" w:customStyle="1" w:styleId="F201473D7A1D4813ADE58EDA772C9B2D">
    <w:name w:val="F201473D7A1D4813ADE58EDA772C9B2D"/>
    <w:pPr>
      <w:widowControl w:val="0"/>
      <w:jc w:val="both"/>
    </w:pPr>
  </w:style>
  <w:style w:type="paragraph" w:customStyle="1" w:styleId="8936C3CF21884A4891B34D266DE936CC">
    <w:name w:val="8936C3CF21884A4891B34D266DE936CC"/>
    <w:pPr>
      <w:widowControl w:val="0"/>
      <w:jc w:val="both"/>
    </w:pPr>
  </w:style>
  <w:style w:type="paragraph" w:customStyle="1" w:styleId="0FF0FD443AA6489DA7630E5F84E8EB7A">
    <w:name w:val="0FF0FD443AA6489DA7630E5F84E8EB7A"/>
    <w:pPr>
      <w:widowControl w:val="0"/>
      <w:jc w:val="both"/>
    </w:pPr>
  </w:style>
  <w:style w:type="paragraph" w:customStyle="1" w:styleId="CC36654D27A341139ABF7B6B0150646C">
    <w:name w:val="CC36654D27A341139ABF7B6B0150646C"/>
    <w:pPr>
      <w:widowControl w:val="0"/>
      <w:jc w:val="both"/>
    </w:pPr>
  </w:style>
  <w:style w:type="paragraph" w:customStyle="1" w:styleId="6BA0E043A9DC44769F46DC207E2851D3">
    <w:name w:val="6BA0E043A9DC44769F46DC207E2851D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64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keywords>吴联想</cp:keywords>
  <dc:description>吴联想</dc:description>
  <cp:lastModifiedBy>吴 联想</cp:lastModifiedBy>
  <cp:revision>11</cp:revision>
  <dcterms:created xsi:type="dcterms:W3CDTF">2021-10-22T09:24:00Z</dcterms:created>
  <dcterms:modified xsi:type="dcterms:W3CDTF">2022-03-23T13:44:00Z</dcterms:modified>
</cp:coreProperties>
</file>