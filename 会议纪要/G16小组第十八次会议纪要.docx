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114A5B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6F2AC6D9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2851D5">
        <w:t>4</w:t>
      </w:r>
      <w:r w:rsidR="006974F9">
        <w:t>.</w:t>
      </w:r>
      <w:r w:rsidR="00EF578B">
        <w:t>20</w:t>
      </w:r>
    </w:p>
    <w:p w14:paraId="20434199" w14:textId="77777777" w:rsidR="00554276" w:rsidRPr="00435B65" w:rsidRDefault="00114A5B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503CCA0E" w:rsidR="00D50D23" w:rsidRPr="00435B65" w:rsidRDefault="00114A5B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2851D5">
        <w:t>4.</w:t>
      </w:r>
      <w:r w:rsidR="00EF578B">
        <w:t>20</w:t>
      </w:r>
      <w:r w:rsidR="00E5392C">
        <w:rPr>
          <w:rFonts w:hint="eastAsia"/>
        </w:rPr>
        <w:t>晚上</w:t>
      </w:r>
      <w:r w:rsidR="00EF578B">
        <w:t>10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114A5B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114A5B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114A5B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114A5B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416C29A2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本次会议</w:t>
      </w:r>
      <w:r w:rsidR="00EF578B">
        <w:rPr>
          <w:rFonts w:hint="eastAsia"/>
          <w:b/>
          <w:bCs/>
        </w:rPr>
        <w:t>检查上周任务执行情况，并根据情况调整本周任务进度</w:t>
      </w:r>
    </w:p>
    <w:p w14:paraId="0437D2FC" w14:textId="0B6760ED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</w:t>
      </w:r>
      <w:r w:rsidR="00AF01AC">
        <w:rPr>
          <w:rFonts w:hint="eastAsia"/>
        </w:rPr>
        <w:t>project更新</w:t>
      </w:r>
      <w:r w:rsidR="00EF578B">
        <w:rPr>
          <w:rFonts w:hint="eastAsia"/>
        </w:rPr>
        <w:t>完成</w:t>
      </w:r>
      <w:r w:rsidR="00AF01AC">
        <w:rPr>
          <w:rFonts w:hint="eastAsia"/>
        </w:rPr>
        <w:t>，软件模型制作</w:t>
      </w:r>
      <w:r w:rsidR="00EF578B">
        <w:rPr>
          <w:rFonts w:hint="eastAsia"/>
        </w:rPr>
        <w:t>学生端和教师端初版完成</w:t>
      </w:r>
      <w:r w:rsidR="00AF01AC">
        <w:t xml:space="preserve"> </w:t>
      </w:r>
    </w:p>
    <w:p w14:paraId="19A8A8C8" w14:textId="3A44C32C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8423EA">
        <w:rPr>
          <w:rFonts w:hint="eastAsia"/>
        </w:rPr>
        <w:t>上下文图</w:t>
      </w:r>
      <w:r w:rsidR="00AF01AC">
        <w:rPr>
          <w:rFonts w:hint="eastAsia"/>
        </w:rPr>
        <w:t>更新完成，但是上下文图的解释完成</w:t>
      </w:r>
    </w:p>
    <w:p w14:paraId="1563F998" w14:textId="7F4202A0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EF578B">
        <w:rPr>
          <w:rFonts w:hint="eastAsia"/>
        </w:rPr>
        <w:t>软件模型制作</w:t>
      </w:r>
      <w:r w:rsidR="00EF578B">
        <w:rPr>
          <w:rFonts w:hint="eastAsia"/>
        </w:rPr>
        <w:t>学生端和教师端初版完成</w:t>
      </w:r>
    </w:p>
    <w:p w14:paraId="52011931" w14:textId="54D419E0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8423EA">
        <w:t xml:space="preserve"> </w:t>
      </w:r>
      <w:r w:rsidR="008423EA">
        <w:rPr>
          <w:rFonts w:hint="eastAsia"/>
        </w:rPr>
        <w:t>特性树表的绘制</w:t>
      </w:r>
      <w:r w:rsidR="002B463F">
        <w:rPr>
          <w:rFonts w:hint="eastAsia"/>
        </w:rPr>
        <w:t>完成</w:t>
      </w:r>
      <w:r w:rsidR="00E5392C">
        <w:rPr>
          <w:rFonts w:hint="eastAsia"/>
        </w:rPr>
        <w:t>，</w:t>
      </w:r>
      <w:r w:rsidR="00AF01AC">
        <w:rPr>
          <w:rFonts w:hint="eastAsia"/>
        </w:rPr>
        <w:t>软件模型的制作</w:t>
      </w:r>
      <w:r w:rsidR="00EF578B">
        <w:rPr>
          <w:rFonts w:hint="eastAsia"/>
        </w:rPr>
        <w:t>学生端和教师端初版完成</w:t>
      </w:r>
    </w:p>
    <w:p w14:paraId="29882295" w14:textId="5A588576" w:rsidR="00F27154" w:rsidRDefault="00F27154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8423EA">
        <w:rPr>
          <w:rFonts w:hint="eastAsia"/>
        </w:rPr>
        <w:t>会议纪要</w:t>
      </w:r>
      <w:r w:rsidR="002B463F">
        <w:rPr>
          <w:rFonts w:hint="eastAsia"/>
        </w:rPr>
        <w:t>完成</w:t>
      </w:r>
      <w:r w:rsidR="008423EA">
        <w:rPr>
          <w:rFonts w:hint="eastAsia"/>
        </w:rPr>
        <w:t>，</w:t>
      </w:r>
      <w:r w:rsidR="00AF01AC">
        <w:rPr>
          <w:rFonts w:hint="eastAsia"/>
        </w:rPr>
        <w:t>用户群文档修改完成</w:t>
      </w:r>
      <w:r w:rsidR="008423EA">
        <w:t xml:space="preserve"> </w:t>
      </w:r>
    </w:p>
    <w:p w14:paraId="2C1A7055" w14:textId="54B7B906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3864CA20" w14:textId="6FE0DA75" w:rsidR="00E5392C" w:rsidRDefault="00E5392C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郑航舰：继续project更新，同时</w:t>
      </w:r>
      <w:r w:rsidR="00EF578B">
        <w:rPr>
          <w:rFonts w:hint="eastAsia"/>
        </w:rPr>
        <w:t>根据进一步收集到的需求</w:t>
      </w:r>
      <w:r>
        <w:rPr>
          <w:rFonts w:hint="eastAsia"/>
        </w:rPr>
        <w:t>进行</w:t>
      </w:r>
      <w:r w:rsidR="00BF58DE">
        <w:rPr>
          <w:rFonts w:hint="eastAsia"/>
        </w:rPr>
        <w:t>软件模型的</w:t>
      </w:r>
      <w:r w:rsidR="00EF578B">
        <w:rPr>
          <w:rFonts w:hint="eastAsia"/>
        </w:rPr>
        <w:t>迭代；绘制数据流图，找S</w:t>
      </w:r>
      <w:r w:rsidR="00EF578B">
        <w:t>RS</w:t>
      </w:r>
      <w:r w:rsidR="00EF578B">
        <w:rPr>
          <w:rFonts w:hint="eastAsia"/>
        </w:rPr>
        <w:t>模板。</w:t>
      </w:r>
      <w:r w:rsidR="00BF58DE">
        <w:rPr>
          <w:rFonts w:hint="eastAsia"/>
        </w:rPr>
        <w:t>交付物：软件模型</w:t>
      </w:r>
      <w:r w:rsidR="00EF578B">
        <w:rPr>
          <w:rFonts w:hint="eastAsia"/>
        </w:rPr>
        <w:t>、数据流图、S</w:t>
      </w:r>
      <w:r w:rsidR="00EF578B">
        <w:t>RS</w:t>
      </w:r>
      <w:r w:rsidR="00EF578B">
        <w:rPr>
          <w:rFonts w:hint="eastAsia"/>
        </w:rPr>
        <w:t>模板</w:t>
      </w:r>
    </w:p>
    <w:p w14:paraId="0877F1D2" w14:textId="5490E7A6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EF578B">
        <w:rPr>
          <w:rFonts w:hint="eastAsia"/>
        </w:rPr>
        <w:t>活动图，需求模型的登录注册界面、确认需求优先级；</w:t>
      </w:r>
      <w:r>
        <w:rPr>
          <w:rFonts w:hint="eastAsia"/>
        </w:rPr>
        <w:t>交付物：</w:t>
      </w:r>
      <w:r w:rsidR="00EF578B">
        <w:rPr>
          <w:rFonts w:hint="eastAsia"/>
        </w:rPr>
        <w:t>活动图、软件模型、确认需求优先级</w:t>
      </w:r>
      <w:r w:rsidR="00062CDB">
        <w:rPr>
          <w:rFonts w:hint="eastAsia"/>
        </w:rPr>
        <w:t>文档</w:t>
      </w:r>
    </w:p>
    <w:p w14:paraId="4C196744" w14:textId="38498CC4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062CDB">
        <w:rPr>
          <w:rFonts w:hint="eastAsia"/>
        </w:rPr>
        <w:t>创建需求跟踪能力矩阵、记录业务规范；</w:t>
      </w:r>
      <w:r>
        <w:rPr>
          <w:rFonts w:hint="eastAsia"/>
        </w:rPr>
        <w:t>交付物：</w:t>
      </w:r>
      <w:r w:rsidR="00062CDB">
        <w:rPr>
          <w:rFonts w:hint="eastAsia"/>
        </w:rPr>
        <w:t>需求跟踪能力矩阵文档、业务规范文档</w:t>
      </w:r>
      <w:r w:rsidR="00062CDB">
        <w:t xml:space="preserve"> </w:t>
      </w:r>
    </w:p>
    <w:p w14:paraId="660F3ED2" w14:textId="5C3D9A2F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王义博：软件模型制作</w:t>
      </w:r>
      <w:r w:rsidR="00062CDB">
        <w:rPr>
          <w:rFonts w:hint="eastAsia"/>
        </w:rPr>
        <w:t>，用例图绘制，整理需求；</w:t>
      </w:r>
      <w:r>
        <w:rPr>
          <w:rFonts w:hint="eastAsia"/>
        </w:rPr>
        <w:t>交付物：</w:t>
      </w:r>
      <w:r w:rsidR="0052343E">
        <w:rPr>
          <w:rFonts w:hint="eastAsia"/>
        </w:rPr>
        <w:t>软件模型</w:t>
      </w:r>
      <w:r w:rsidR="00062CDB">
        <w:rPr>
          <w:rFonts w:hint="eastAsia"/>
        </w:rPr>
        <w:t>，用例图，需求文档</w:t>
      </w:r>
    </w:p>
    <w:p w14:paraId="44B41AE8" w14:textId="7681E03E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吴联想：会议纪要撰写</w:t>
      </w:r>
      <w:r w:rsidR="00062CDB">
        <w:rPr>
          <w:rFonts w:hint="eastAsia"/>
        </w:rPr>
        <w:t>，编写数据字典，应用质量功能调配；</w:t>
      </w:r>
      <w:r>
        <w:rPr>
          <w:rFonts w:hint="eastAsia"/>
        </w:rPr>
        <w:t>交付物：会议纪要</w:t>
      </w:r>
      <w:r w:rsidR="00AF01AC">
        <w:rPr>
          <w:rFonts w:hint="eastAsia"/>
        </w:rPr>
        <w:t>、</w:t>
      </w:r>
      <w:r w:rsidR="00062CDB">
        <w:rPr>
          <w:rFonts w:hint="eastAsia"/>
        </w:rPr>
        <w:t>数据字典文档，应用质量功能调配文档</w:t>
      </w:r>
    </w:p>
    <w:p w14:paraId="6F849A8A" w14:textId="339F4EF7" w:rsidR="00062CDB" w:rsidRDefault="00062CDB" w:rsidP="00E5392C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上述任务在project中更新，周六的会议会检查任务进度</w:t>
      </w:r>
    </w:p>
    <w:p w14:paraId="09CDBD50" w14:textId="77777777" w:rsidR="0015180F" w:rsidRPr="00435B65" w:rsidRDefault="00114A5B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2A1A987F" w:rsidR="00680296" w:rsidRPr="00435B65" w:rsidRDefault="00114A5B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2851D5">
        <w:rPr>
          <w:rFonts w:hint="eastAsia"/>
        </w:rPr>
        <w:t>4.</w:t>
      </w:r>
      <w:r w:rsidR="00062CDB">
        <w:rPr>
          <w:rFonts w:hint="eastAsia"/>
        </w:rPr>
        <w:t>20</w:t>
      </w:r>
      <w:r w:rsidR="00BF58DE">
        <w:rPr>
          <w:rFonts w:hint="eastAsia"/>
        </w:rPr>
        <w:t>晚上</w:t>
      </w:r>
      <w:r w:rsidR="00062CDB">
        <w:rPr>
          <w:rFonts w:hint="eastAsia"/>
        </w:rPr>
        <w:t>10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114A5B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114A5B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BB69" w14:textId="77777777" w:rsidR="00114A5B" w:rsidRDefault="00114A5B" w:rsidP="001E7D29">
      <w:pPr>
        <w:spacing w:after="0" w:line="240" w:lineRule="auto"/>
      </w:pPr>
      <w:r>
        <w:separator/>
      </w:r>
    </w:p>
  </w:endnote>
  <w:endnote w:type="continuationSeparator" w:id="0">
    <w:p w14:paraId="7C510598" w14:textId="77777777" w:rsidR="00114A5B" w:rsidRDefault="00114A5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CB8A6" w14:textId="77777777" w:rsidR="00114A5B" w:rsidRDefault="00114A5B" w:rsidP="001E7D29">
      <w:pPr>
        <w:spacing w:after="0" w:line="240" w:lineRule="auto"/>
      </w:pPr>
      <w:r>
        <w:separator/>
      </w:r>
    </w:p>
  </w:footnote>
  <w:footnote w:type="continuationSeparator" w:id="0">
    <w:p w14:paraId="47C86A46" w14:textId="77777777" w:rsidR="00114A5B" w:rsidRDefault="00114A5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69DE"/>
    <w:rsid w:val="00140DAE"/>
    <w:rsid w:val="0015180F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7894"/>
    <w:rsid w:val="004724BD"/>
    <w:rsid w:val="00477352"/>
    <w:rsid w:val="00491C23"/>
    <w:rsid w:val="004B5C09"/>
    <w:rsid w:val="004E227E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21B71"/>
    <w:rsid w:val="00A31B00"/>
    <w:rsid w:val="00A37F9E"/>
    <w:rsid w:val="00A40085"/>
    <w:rsid w:val="00A47DF6"/>
    <w:rsid w:val="00A9231C"/>
    <w:rsid w:val="00AA2532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33F6A"/>
    <w:rsid w:val="00E5392C"/>
    <w:rsid w:val="00E53A93"/>
    <w:rsid w:val="00E557A0"/>
    <w:rsid w:val="00E95706"/>
    <w:rsid w:val="00EF578B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35F33"/>
    <w:rsid w:val="002B2B0C"/>
    <w:rsid w:val="00317848"/>
    <w:rsid w:val="003B58F0"/>
    <w:rsid w:val="003F7C4E"/>
    <w:rsid w:val="00406AD2"/>
    <w:rsid w:val="0045565A"/>
    <w:rsid w:val="00506DD6"/>
    <w:rsid w:val="00577DCD"/>
    <w:rsid w:val="007E439F"/>
    <w:rsid w:val="008C714B"/>
    <w:rsid w:val="008E1A7F"/>
    <w:rsid w:val="009373E7"/>
    <w:rsid w:val="009710A3"/>
    <w:rsid w:val="00AC5B01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104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20</cp:revision>
  <dcterms:created xsi:type="dcterms:W3CDTF">2021-10-22T09:24:00Z</dcterms:created>
  <dcterms:modified xsi:type="dcterms:W3CDTF">2022-04-20T14:27:00Z</dcterms:modified>
</cp:coreProperties>
</file>