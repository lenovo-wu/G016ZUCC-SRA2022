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E53A93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5044876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F82A6F">
        <w:t>5</w:t>
      </w:r>
    </w:p>
    <w:p w14:paraId="20434199" w14:textId="77777777" w:rsidR="00554276" w:rsidRPr="00435B65" w:rsidRDefault="00E53A93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5DEE95A" w:rsidR="00D50D23" w:rsidRPr="00435B65" w:rsidRDefault="00E53A93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F82A6F">
        <w:t>5</w:t>
      </w:r>
      <w:r w:rsidR="006974F9">
        <w:rPr>
          <w:rFonts w:hint="eastAsia"/>
        </w:rPr>
        <w:t>晚</w:t>
      </w:r>
      <w:r w:rsidR="00F82A6F">
        <w:t>6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53A93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E53A93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E53A93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53A93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67BBE35E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B448E3">
        <w:rPr>
          <w:rFonts w:hint="eastAsia"/>
        </w:rPr>
        <w:t>project里面的行业薪资需要更新</w:t>
      </w:r>
      <w:r w:rsidR="00F82A6F">
        <w:rPr>
          <w:rFonts w:hint="eastAsia"/>
        </w:rPr>
        <w:t>完成，</w:t>
      </w:r>
      <w:r w:rsidR="00B448E3">
        <w:rPr>
          <w:rFonts w:hint="eastAsia"/>
        </w:rPr>
        <w:t>wbs图</w:t>
      </w:r>
      <w:r w:rsidR="00F82A6F">
        <w:rPr>
          <w:rFonts w:hint="eastAsia"/>
        </w:rPr>
        <w:t>更新完成</w:t>
      </w:r>
    </w:p>
    <w:p w14:paraId="09D272D0" w14:textId="4853B751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B448E3">
        <w:rPr>
          <w:rFonts w:hint="eastAsia"/>
        </w:rPr>
        <w:t>项目可行性分析报告</w:t>
      </w:r>
      <w:r w:rsidR="00F82A6F">
        <w:rPr>
          <w:rFonts w:hint="eastAsia"/>
        </w:rPr>
        <w:t>已经</w:t>
      </w:r>
      <w:r w:rsidR="00B448E3">
        <w:rPr>
          <w:rFonts w:hint="eastAsia"/>
        </w:rPr>
        <w:t>完善</w:t>
      </w:r>
      <w:r w:rsidR="00B448E3">
        <w:t xml:space="preserve"> </w:t>
      </w:r>
    </w:p>
    <w:p w14:paraId="4B1630E8" w14:textId="55B18F78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吴联想：</w:t>
      </w:r>
      <w:r w:rsidR="00B448E3">
        <w:rPr>
          <w:rFonts w:hint="eastAsia"/>
        </w:rPr>
        <w:t>项目章程完成，</w:t>
      </w:r>
      <w:r w:rsidR="002771CB">
        <w:rPr>
          <w:rFonts w:hint="eastAsia"/>
        </w:rPr>
        <w:t>git仓库配置完成，</w:t>
      </w:r>
      <w:r w:rsidR="00B448E3">
        <w:rPr>
          <w:rFonts w:hint="eastAsia"/>
        </w:rPr>
        <w:t>需求项目计划有一些子计划补充</w:t>
      </w:r>
      <w:r w:rsidR="00F82A6F">
        <w:rPr>
          <w:rFonts w:hint="eastAsia"/>
        </w:rPr>
        <w:t>完成</w:t>
      </w:r>
    </w:p>
    <w:p w14:paraId="11D684E7" w14:textId="36CFB5D8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许淇凯：需求项目计划有子计划补充</w:t>
      </w:r>
      <w:r w:rsidR="00F82A6F">
        <w:rPr>
          <w:rFonts w:hint="eastAsia"/>
        </w:rPr>
        <w:t>完成</w:t>
      </w:r>
    </w:p>
    <w:p w14:paraId="5B95E7D6" w14:textId="30FED3AC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潘睿琪：P</w:t>
      </w:r>
      <w:r>
        <w:t>PT</w:t>
      </w:r>
      <w:r w:rsidR="00F82A6F">
        <w:rPr>
          <w:rFonts w:hint="eastAsia"/>
        </w:rPr>
        <w:t>仍然</w:t>
      </w:r>
      <w:r>
        <w:rPr>
          <w:rFonts w:hint="eastAsia"/>
        </w:rPr>
        <w:t>有一些内容需要补充（如参考文献的添加等）</w:t>
      </w:r>
    </w:p>
    <w:p w14:paraId="45280A28" w14:textId="3B0B4CA5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3B8823A5" w14:textId="6C4A2132" w:rsidR="00F82A6F" w:rsidRPr="00F82A6F" w:rsidRDefault="00F82A6F" w:rsidP="00F82A6F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小组其他成员帮助潘睿琪完善P</w:t>
      </w:r>
      <w:r>
        <w:t>PT</w:t>
      </w:r>
      <w:r>
        <w:rPr>
          <w:rFonts w:hint="eastAsia"/>
        </w:rPr>
        <w:t>，验收日期为3月6日中午12：00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22B35331" w:rsidR="001F764F" w:rsidRPr="001F764F" w:rsidRDefault="001F764F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下一周进行项目需求计划的正式评审，开始准备U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的制作。</w:t>
      </w:r>
    </w:p>
    <w:p w14:paraId="09CDBD50" w14:textId="77777777" w:rsidR="0015180F" w:rsidRPr="00435B65" w:rsidRDefault="00E53A93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0D7A27DC" w:rsidR="00680296" w:rsidRPr="00435B65" w:rsidRDefault="00E53A93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F82A6F">
        <w:rPr>
          <w:rFonts w:hint="eastAsia"/>
        </w:rPr>
        <w:t>5</w:t>
      </w:r>
      <w:r w:rsidR="001F764F">
        <w:rPr>
          <w:rFonts w:hint="eastAsia"/>
        </w:rPr>
        <w:t>晚</w:t>
      </w:r>
      <w:r w:rsidR="00F82A6F">
        <w:rPr>
          <w:rFonts w:hint="eastAsia"/>
        </w:rPr>
        <w:t>6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53A93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53A93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4A5E" w14:textId="77777777" w:rsidR="00E53A93" w:rsidRDefault="00E53A93" w:rsidP="001E7D29">
      <w:pPr>
        <w:spacing w:after="0" w:line="240" w:lineRule="auto"/>
      </w:pPr>
      <w:r>
        <w:separator/>
      </w:r>
    </w:p>
  </w:endnote>
  <w:endnote w:type="continuationSeparator" w:id="0">
    <w:p w14:paraId="5F02A55D" w14:textId="77777777" w:rsidR="00E53A93" w:rsidRDefault="00E53A9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EE09" w14:textId="77777777" w:rsidR="00E53A93" w:rsidRDefault="00E53A93" w:rsidP="001E7D29">
      <w:pPr>
        <w:spacing w:after="0" w:line="240" w:lineRule="auto"/>
      </w:pPr>
      <w:r>
        <w:separator/>
      </w:r>
    </w:p>
  </w:footnote>
  <w:footnote w:type="continuationSeparator" w:id="0">
    <w:p w14:paraId="2A21A812" w14:textId="77777777" w:rsidR="00E53A93" w:rsidRDefault="00E53A9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F6435"/>
    <w:rsid w:val="00F10F6B"/>
    <w:rsid w:val="00F23697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406AD2"/>
    <w:rsid w:val="00577DCD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40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7</cp:revision>
  <dcterms:created xsi:type="dcterms:W3CDTF">2021-10-22T09:24:00Z</dcterms:created>
  <dcterms:modified xsi:type="dcterms:W3CDTF">2022-03-05T10:19:00Z</dcterms:modified>
</cp:coreProperties>
</file>