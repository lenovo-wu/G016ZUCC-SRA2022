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FC78F7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5D9D2638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2.3.</w:t>
      </w:r>
      <w:r w:rsidR="001E633E">
        <w:rPr>
          <w:rFonts w:hint="eastAsia"/>
        </w:rPr>
        <w:t>30</w:t>
      </w:r>
    </w:p>
    <w:p w14:paraId="20434199" w14:textId="77777777" w:rsidR="00554276" w:rsidRPr="00435B65" w:rsidRDefault="00FC78F7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F7DC026" w:rsidR="00D50D23" w:rsidRPr="00435B65" w:rsidRDefault="00FC78F7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2.3</w:t>
      </w:r>
      <w:r w:rsidR="009B288A">
        <w:t>.30</w:t>
      </w:r>
      <w:r w:rsidR="006974F9">
        <w:rPr>
          <w:rFonts w:hint="eastAsia"/>
        </w:rPr>
        <w:t>晚</w:t>
      </w:r>
      <w:r w:rsidR="009B288A">
        <w:t>9</w:t>
      </w:r>
      <w:r w:rsidR="006974F9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FC78F7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FC78F7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FC78F7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FC78F7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5B5C0447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本次会议布置</w:t>
      </w:r>
      <w:r w:rsidR="009B288A">
        <w:rPr>
          <w:rFonts w:hint="eastAsia"/>
          <w:b/>
          <w:bCs/>
        </w:rPr>
        <w:t>翻转课堂的</w:t>
      </w:r>
      <w:r>
        <w:rPr>
          <w:rFonts w:hint="eastAsia"/>
          <w:b/>
          <w:bCs/>
        </w:rPr>
        <w:t>任务</w:t>
      </w:r>
      <w:r w:rsidR="009B288A">
        <w:rPr>
          <w:rFonts w:hint="eastAsia"/>
          <w:b/>
          <w:bCs/>
        </w:rPr>
        <w:t>，进行项目需求计划第二阶段的任务</w:t>
      </w:r>
    </w:p>
    <w:p w14:paraId="0437D2FC" w14:textId="581B5160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郑航舰：</w:t>
      </w:r>
      <w:r w:rsidR="009B288A">
        <w:rPr>
          <w:rFonts w:hint="eastAsia"/>
        </w:rPr>
        <w:t>项目原型绘制</w:t>
      </w:r>
      <w:r w:rsidR="001E633E">
        <w:rPr>
          <w:rFonts w:hint="eastAsia"/>
        </w:rPr>
        <w:t>，帮助用户访谈</w:t>
      </w:r>
    </w:p>
    <w:p w14:paraId="19A8A8C8" w14:textId="7F5EDFDF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105FE4">
        <w:rPr>
          <w:rFonts w:hint="eastAsia"/>
        </w:rPr>
        <w:t>检查问题报告，需求重用</w:t>
      </w:r>
      <w:r w:rsidR="009B288A">
        <w:rPr>
          <w:rFonts w:hint="eastAsia"/>
        </w:rPr>
        <w:t>文档准备，上下文图、关联图的绘制</w:t>
      </w:r>
    </w:p>
    <w:p w14:paraId="1563F998" w14:textId="1399AB96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105FE4">
        <w:rPr>
          <w:rFonts w:hint="eastAsia"/>
        </w:rPr>
        <w:t>确定使用实例</w:t>
      </w:r>
      <w:r w:rsidR="009B288A">
        <w:rPr>
          <w:rFonts w:hint="eastAsia"/>
        </w:rPr>
        <w:t>，</w:t>
      </w:r>
      <w:r w:rsidR="001E633E">
        <w:rPr>
          <w:rFonts w:hint="eastAsia"/>
        </w:rPr>
        <w:t>访谈用户同时填写用户需求实例</w:t>
      </w:r>
    </w:p>
    <w:p w14:paraId="52011931" w14:textId="71FAA34C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9B288A">
        <w:rPr>
          <w:rFonts w:hint="eastAsia"/>
        </w:rPr>
        <w:t>翻转课堂P</w:t>
      </w:r>
      <w:r w:rsidR="009B288A">
        <w:t>PT</w:t>
      </w:r>
      <w:r w:rsidR="009B288A">
        <w:rPr>
          <w:rFonts w:hint="eastAsia"/>
        </w:rPr>
        <w:t>制作</w:t>
      </w:r>
      <w:r w:rsidR="009B288A">
        <w:t xml:space="preserve"> </w:t>
      </w:r>
      <w:r w:rsidR="009B288A">
        <w:rPr>
          <w:rFonts w:hint="eastAsia"/>
        </w:rPr>
        <w:t>，帮助用户访谈</w:t>
      </w:r>
    </w:p>
    <w:p w14:paraId="29882295" w14:textId="44D01FC2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9B288A">
        <w:rPr>
          <w:rFonts w:hint="eastAsia"/>
        </w:rPr>
        <w:t>用户需求和愿景文档修改</w:t>
      </w:r>
      <w:r w:rsidR="009B288A">
        <w:t xml:space="preserve"> </w:t>
      </w:r>
      <w:r w:rsidR="009B288A">
        <w:rPr>
          <w:rFonts w:hint="eastAsia"/>
        </w:rPr>
        <w:t>，帮助用户访谈</w:t>
      </w:r>
    </w:p>
    <w:p w14:paraId="456E1EAC" w14:textId="2B0DAB70" w:rsidR="008F1A02" w:rsidRPr="008F1A02" w:rsidRDefault="008802B7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</w:t>
      </w:r>
      <w:r w:rsidR="00A31B00">
        <w:rPr>
          <w:rFonts w:hint="eastAsia"/>
        </w:rPr>
        <w:t>结束</w:t>
      </w:r>
      <w:r w:rsidR="008F1A02">
        <w:rPr>
          <w:rFonts w:hint="eastAsia"/>
        </w:rPr>
        <w:t>时间为本周</w:t>
      </w:r>
      <w:r w:rsidR="00A31B00">
        <w:rPr>
          <w:rFonts w:hint="eastAsia"/>
        </w:rPr>
        <w:t>日</w:t>
      </w:r>
      <w:r w:rsidR="008F1A02">
        <w:rPr>
          <w:rFonts w:hint="eastAsia"/>
        </w:rPr>
        <w:t>晚6：00</w:t>
      </w:r>
    </w:p>
    <w:p w14:paraId="2C1A7055" w14:textId="102E995A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66BDC339" w14:textId="48DE0467" w:rsidR="001F764F" w:rsidRPr="001F764F" w:rsidRDefault="008F1A02" w:rsidP="001F764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下一周是</w:t>
      </w:r>
      <w:r w:rsidR="001E633E">
        <w:rPr>
          <w:rFonts w:hint="eastAsia"/>
        </w:rPr>
        <w:t>第四次翻转课堂评审</w:t>
      </w:r>
    </w:p>
    <w:p w14:paraId="09CDBD50" w14:textId="77777777" w:rsidR="0015180F" w:rsidRPr="00435B65" w:rsidRDefault="00FC78F7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749774D5" w:rsidR="00680296" w:rsidRPr="00435B65" w:rsidRDefault="00FC78F7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2022.3.</w:t>
      </w:r>
      <w:r w:rsidR="001E633E">
        <w:rPr>
          <w:rFonts w:hint="eastAsia"/>
        </w:rPr>
        <w:t>30</w:t>
      </w:r>
      <w:r w:rsidR="001F764F">
        <w:rPr>
          <w:rFonts w:hint="eastAsia"/>
        </w:rPr>
        <w:t>晚</w:t>
      </w:r>
      <w:r w:rsidR="001E633E">
        <w:rPr>
          <w:rFonts w:hint="eastAsia"/>
        </w:rPr>
        <w:t>9</w:t>
      </w:r>
      <w:r w:rsidR="001F764F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FC78F7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FC78F7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7106" w14:textId="77777777" w:rsidR="00FC78F7" w:rsidRDefault="00FC78F7" w:rsidP="001E7D29">
      <w:pPr>
        <w:spacing w:after="0" w:line="240" w:lineRule="auto"/>
      </w:pPr>
      <w:r>
        <w:separator/>
      </w:r>
    </w:p>
  </w:endnote>
  <w:endnote w:type="continuationSeparator" w:id="0">
    <w:p w14:paraId="54E45D5E" w14:textId="77777777" w:rsidR="00FC78F7" w:rsidRDefault="00FC78F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9592" w14:textId="77777777" w:rsidR="00FC78F7" w:rsidRDefault="00FC78F7" w:rsidP="001E7D29">
      <w:pPr>
        <w:spacing w:after="0" w:line="240" w:lineRule="auto"/>
      </w:pPr>
      <w:r>
        <w:separator/>
      </w:r>
    </w:p>
  </w:footnote>
  <w:footnote w:type="continuationSeparator" w:id="0">
    <w:p w14:paraId="30C3D71E" w14:textId="77777777" w:rsidR="00FC78F7" w:rsidRDefault="00FC78F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05FE4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B87"/>
    <w:rsid w:val="00291B4A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21B71"/>
    <w:rsid w:val="00A31B00"/>
    <w:rsid w:val="00A37F9E"/>
    <w:rsid w:val="00A40085"/>
    <w:rsid w:val="00A47DF6"/>
    <w:rsid w:val="00A9231C"/>
    <w:rsid w:val="00AA2532"/>
    <w:rsid w:val="00AE1F88"/>
    <w:rsid w:val="00AE361F"/>
    <w:rsid w:val="00AE5370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E1C82"/>
    <w:rsid w:val="00C018C7"/>
    <w:rsid w:val="00C14973"/>
    <w:rsid w:val="00C1643D"/>
    <w:rsid w:val="00C261A9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A93"/>
    <w:rsid w:val="00E557A0"/>
    <w:rsid w:val="00E95706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B2B0C"/>
    <w:rsid w:val="00317848"/>
    <w:rsid w:val="003B58F0"/>
    <w:rsid w:val="003F7C4E"/>
    <w:rsid w:val="00406AD2"/>
    <w:rsid w:val="00577DCD"/>
    <w:rsid w:val="007E439F"/>
    <w:rsid w:val="008C714B"/>
    <w:rsid w:val="008E1A7F"/>
    <w:rsid w:val="00AC5B01"/>
    <w:rsid w:val="00DE1A48"/>
    <w:rsid w:val="00E9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74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13</cp:revision>
  <dcterms:created xsi:type="dcterms:W3CDTF">2021-10-22T09:24:00Z</dcterms:created>
  <dcterms:modified xsi:type="dcterms:W3CDTF">2022-03-30T14:07:00Z</dcterms:modified>
</cp:coreProperties>
</file>